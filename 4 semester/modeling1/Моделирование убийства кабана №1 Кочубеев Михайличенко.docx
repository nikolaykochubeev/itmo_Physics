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D55D" w14:textId="77777777" w:rsidR="00905B8F" w:rsidRDefault="00760FE0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010D1054" w14:textId="77777777" w:rsidR="00905B8F" w:rsidRDefault="00760FE0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16D5920C" wp14:editId="1A508245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6D381B30" w14:textId="77777777" w:rsidR="00905B8F" w:rsidRDefault="00034CDF">
      <w:pPr>
        <w:pStyle w:val="a3"/>
        <w:spacing w:before="2"/>
        <w:rPr>
          <w:rFonts w:ascii="Calibri"/>
          <w:b/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A2557A" wp14:editId="77B5FCF0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0" t="0" r="0" b="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9D21E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WQwQEAAGoDAAAOAAAAZHJzL2Uyb0RvYy54bWysU01v2zAMvQ/YfxB0X+x4a9EZcXpI112y&#10;LUC7H8BIsi1MEgVJiZN/P0r5WLfdivogkCL59PhIL+4P1rC9ClGj6/h8VnOmnECp3dDxn8+PH+44&#10;iwmcBINOdfyoIr9fvn+3mHyrGhzRSBUYgbjYTr7jY0q+raooRmUhztArR8Eeg4VEbhgqGWAidGuq&#10;pq5vqwmD9AGFipFuH05Bviz4fa9E+tH3USVmOk7cUjlDObf5rJYLaIcAftTiTANewcKCdvToFeoB&#10;ErBd0P9BWS0CRuzTTKCtsO+1UKUH6mZe/9PN0whelV5InOivMsW3gxXf95vAtOz4DWcOLI1orZ1i&#10;n7Iyk48tJazcJuTexME9+TWKX5E5XI3gBlUYPh89lc1zRfVXSXaiJ/zt9A0l5cAuYZHp0AebIUkA&#10;dijTOF6noQ6JCbq8nTdN/ZFoiUusgvZS6ENMXxValo2OG+JcgGG/jikTgfaSkt9x+KiNKcM2jk0d&#10;b24+13elIqLRMkdzXgzDdmUC20Pel/KVtijyMi3gzsmCNiqQX852Am1ONr1u3FmNLMBJyi3K4yZc&#10;VKKBFprn5csb89Iv1X9+keVvAAAA//8DAFBLAwQUAAYACAAAACEAUqyEMt8AAAAPAQAADwAAAGRy&#10;cy9kb3ducmV2LnhtbExPy07DQAy8I/EPKyNxQXSTilfSbCoEKnAl8AGbxE1Sst4o67QpX48rDnCx&#10;PLZnPJOtZ9erPY6h82QgXkSgkCpfd9QY+PzYXD+ACmyptr0nNHDEAOv8/Cyzae0P9I77ghslIhRS&#10;a6BlHlKtQ9Wis2HhByTZbf3oLAscG12P9iDirtfLKLrTznYkH1o74FOL1VcxObFRvL4VV9sj73YT&#10;D43bvJTJ99KYy4v5eSXlcQWKceY/BpwyCBFyMVb6ieqgesE3sfhnaZJ7UKeDOLpNQJW/E51n+n+O&#10;/AcAAP//AwBQSwECLQAUAAYACAAAACEAtoM4kv4AAADhAQAAEwAAAAAAAAAAAAAAAAAAAAAAW0Nv&#10;bnRlbnRfVHlwZXNdLnhtbFBLAQItABQABgAIAAAAIQA4/SH/1gAAAJQBAAALAAAAAAAAAAAAAAAA&#10;AC8BAABfcmVscy8ucmVsc1BLAQItABQABgAIAAAAIQANwgWQwQEAAGoDAAAOAAAAAAAAAAAAAAAA&#10;AC4CAABkcnMvZTJvRG9jLnhtbFBLAQItABQABgAIAAAAIQBSrIQy3wAAAA8BAAAPAAAAAAAAAAAA&#10;AAAAABsEAABkcnMvZG93bnJldi54bWxQSwUGAAAAAAQABADzAAAAJwUAAAAA&#10;" strokeweight="2.04pt">
                <w10:wrap type="topAndBottom" anchorx="page"/>
              </v:line>
            </w:pict>
          </mc:Fallback>
        </mc:AlternateContent>
      </w:r>
    </w:p>
    <w:p w14:paraId="1C77F4E1" w14:textId="77777777" w:rsidR="00905B8F" w:rsidRDefault="00905B8F">
      <w:pPr>
        <w:pStyle w:val="a3"/>
        <w:spacing w:before="10"/>
        <w:rPr>
          <w:rFonts w:ascii="Calibri"/>
          <w:b/>
          <w:sz w:val="13"/>
        </w:rPr>
      </w:pPr>
    </w:p>
    <w:p w14:paraId="40FA2518" w14:textId="4B2E9771" w:rsidR="00905B8F" w:rsidRDefault="00760FE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  <w:r>
        <w:t>Группа</w:t>
      </w:r>
      <w:r>
        <w:rPr>
          <w:u w:val="single"/>
        </w:rPr>
        <w:t xml:space="preserve"> </w:t>
      </w:r>
      <w:r w:rsidR="00394BD7">
        <w:rPr>
          <w:u w:val="single"/>
        </w:rPr>
        <w:t xml:space="preserve">         </w:t>
      </w:r>
      <w:proofErr w:type="gramStart"/>
      <w:r w:rsidR="00AB3D9E">
        <w:rPr>
          <w:u w:val="single"/>
          <w:lang w:val="en-US"/>
        </w:rPr>
        <w:t>M</w:t>
      </w:r>
      <w:r w:rsidR="00AB3D9E" w:rsidRPr="00AB3D9E">
        <w:rPr>
          <w:u w:val="single"/>
        </w:rPr>
        <w:t>320</w:t>
      </w:r>
      <w:r w:rsidR="00BA4F61">
        <w:rPr>
          <w:u w:val="single"/>
        </w:rPr>
        <w:t>2</w:t>
      </w:r>
      <w:r w:rsidR="00F54D59" w:rsidRPr="00F54D59">
        <w:rPr>
          <w:u w:val="single"/>
        </w:rPr>
        <w:t>1</w:t>
      </w:r>
      <w:r w:rsidR="00394BD7">
        <w:rPr>
          <w:u w:val="single"/>
        </w:rPr>
        <w:t xml:space="preserve">          </w:t>
      </w:r>
      <w:r>
        <w:rPr>
          <w:u w:val="single"/>
        </w:rPr>
        <w:tab/>
      </w:r>
      <w:r w:rsidR="00FF5B56">
        <w:rPr>
          <w:u w:val="single"/>
        </w:rPr>
        <w:t xml:space="preserve"> </w:t>
      </w:r>
      <w:r w:rsidR="00CA0601">
        <w:rPr>
          <w:u w:val="single"/>
        </w:rPr>
        <w:t xml:space="preserve">     </w:t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 w:rsidR="00CA0601">
        <w:t>ы</w:t>
      </w:r>
      <w:r w:rsidR="00CA0601">
        <w:rPr>
          <w:u w:val="single"/>
        </w:rPr>
        <w:t xml:space="preserve"> </w:t>
      </w:r>
      <w:r w:rsidR="00BA4F61">
        <w:rPr>
          <w:u w:val="single"/>
        </w:rPr>
        <w:t>Михайличенко Г.Б. Кочубеев Н.С.</w:t>
      </w:r>
      <w:r w:rsidR="00CA0601">
        <w:rPr>
          <w:u w:val="single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r w:rsidR="00394BD7">
        <w:rPr>
          <w:u w:val="single"/>
        </w:rPr>
        <w:t xml:space="preserve">        </w:t>
      </w:r>
      <w:proofErr w:type="spellStart"/>
      <w:r w:rsidR="003F40E6">
        <w:rPr>
          <w:u w:val="single"/>
        </w:rPr>
        <w:t>Шоев</w:t>
      </w:r>
      <w:proofErr w:type="spellEnd"/>
      <w:r w:rsidR="003F40E6">
        <w:rPr>
          <w:u w:val="single"/>
        </w:rPr>
        <w:t xml:space="preserve"> В.И.</w:t>
      </w:r>
      <w:r>
        <w:rPr>
          <w:u w:val="single"/>
        </w:rPr>
        <w:tab/>
      </w:r>
      <w:r w:rsidR="00CA0601">
        <w:rPr>
          <w:u w:val="single"/>
        </w:rPr>
        <w:t xml:space="preserve">     </w:t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8B5624D" w14:textId="60BF365E" w:rsidR="00110699" w:rsidRPr="003431F1" w:rsidRDefault="00760FE0" w:rsidP="00A016FD">
      <w:pPr>
        <w:spacing w:before="4" w:after="360"/>
        <w:ind w:left="2840" w:hanging="584"/>
        <w:rPr>
          <w:rFonts w:ascii="Cambria" w:hAnsi="Cambria"/>
          <w:b/>
          <w:sz w:val="40"/>
          <w:lang w:val="en-US"/>
        </w:rPr>
      </w:pPr>
      <w:r>
        <w:rPr>
          <w:rFonts w:ascii="Cambria" w:hAnsi="Cambria"/>
          <w:b/>
          <w:sz w:val="40"/>
        </w:rPr>
        <w:t xml:space="preserve">Рабочий протокол и отчет по </w:t>
      </w:r>
      <w:r w:rsidR="00513305">
        <w:rPr>
          <w:rFonts w:ascii="Cambria" w:hAnsi="Cambria"/>
          <w:b/>
          <w:sz w:val="40"/>
        </w:rPr>
        <w:t>моделированию</w:t>
      </w:r>
      <w:r>
        <w:rPr>
          <w:rFonts w:ascii="Cambria" w:hAnsi="Cambria"/>
          <w:b/>
          <w:sz w:val="40"/>
        </w:rPr>
        <w:t xml:space="preserve"> №</w:t>
      </w:r>
      <w:r w:rsidR="003431F1">
        <w:rPr>
          <w:rFonts w:ascii="Cambria" w:hAnsi="Cambria"/>
          <w:b/>
          <w:sz w:val="40"/>
          <w:lang w:val="en-US"/>
        </w:rPr>
        <w:t>2</w:t>
      </w:r>
    </w:p>
    <w:p w14:paraId="625EDF13" w14:textId="188A618C" w:rsidR="00BA4F61" w:rsidRPr="00BA4F61" w:rsidRDefault="00760FE0" w:rsidP="00BA4F61">
      <w:pPr>
        <w:pStyle w:val="a4"/>
        <w:numPr>
          <w:ilvl w:val="0"/>
          <w:numId w:val="1"/>
        </w:numPr>
        <w:tabs>
          <w:tab w:val="left" w:pos="950"/>
        </w:tabs>
        <w:spacing w:after="162"/>
        <w:ind w:hanging="27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22B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C22B2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AC22B2">
        <w:rPr>
          <w:rFonts w:ascii="Times New Roman" w:hAnsi="Times New Roman" w:cs="Times New Roman"/>
          <w:b/>
          <w:bCs/>
          <w:sz w:val="28"/>
          <w:szCs w:val="28"/>
        </w:rPr>
        <w:t>работы.</w:t>
      </w:r>
    </w:p>
    <w:p w14:paraId="7D0E2870" w14:textId="60827E60" w:rsidR="00EC6101" w:rsidRPr="003F40E6" w:rsidRDefault="00BA4F61" w:rsidP="003431F1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Расследовать убийство кабана в заповеднике. Рассчитать изменение температуры тела кабана с течением времени</w:t>
      </w:r>
      <w:r w:rsidR="00F622AD">
        <w:rPr>
          <w:sz w:val="28"/>
          <w:szCs w:val="28"/>
        </w:rPr>
        <w:t>. Вычислить время, прошедшее с момента убийства до обнаружения тела. Выявить причастность браконьеров к произошедшему.</w:t>
      </w:r>
    </w:p>
    <w:p w14:paraId="302DE65C" w14:textId="0BAB29D5" w:rsidR="002B4832" w:rsidRDefault="00513305" w:rsidP="00737A0D">
      <w:pPr>
        <w:pStyle w:val="a4"/>
        <w:numPr>
          <w:ilvl w:val="0"/>
          <w:numId w:val="1"/>
        </w:numPr>
        <w:tabs>
          <w:tab w:val="left" w:pos="567"/>
        </w:tabs>
        <w:spacing w:before="205"/>
        <w:ind w:left="284" w:hanging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22B2">
        <w:rPr>
          <w:rFonts w:ascii="Times New Roman" w:hAnsi="Times New Roman" w:cs="Times New Roman"/>
          <w:b/>
          <w:bCs/>
          <w:sz w:val="28"/>
          <w:szCs w:val="28"/>
        </w:rPr>
        <w:t>Вывод формул и расчеты</w:t>
      </w:r>
      <w:r w:rsidR="00B16C7B" w:rsidRPr="00AC22B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708FC5" w14:textId="77777777" w:rsidR="00AD4812" w:rsidRPr="00AC22B2" w:rsidRDefault="00AD4812" w:rsidP="00AD4812">
      <w:pPr>
        <w:pStyle w:val="a4"/>
        <w:tabs>
          <w:tab w:val="left" w:pos="567"/>
        </w:tabs>
        <w:spacing w:before="205"/>
        <w:ind w:left="284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E1B72" w14:textId="2255694A" w:rsidR="00C86DD2" w:rsidRDefault="00AD4812" w:rsidP="00050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Скорость остывания тела – производная температуры </w:t>
      </w:r>
      <w:r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</w:rPr>
        <w:t xml:space="preserve"> по времени </w:t>
      </w:r>
      <w:r>
        <w:rPr>
          <w:color w:val="000000" w:themeColor="text1"/>
          <w:sz w:val="28"/>
          <w:szCs w:val="28"/>
          <w:lang w:val="en-US"/>
        </w:rPr>
        <w:t>t</w:t>
      </w:r>
      <w:r w:rsidRPr="00AD4812">
        <w:rPr>
          <w:color w:val="000000" w:themeColor="text1"/>
          <w:sz w:val="28"/>
          <w:szCs w:val="28"/>
        </w:rPr>
        <w:t>:</w:t>
      </w:r>
    </w:p>
    <w:p w14:paraId="41B4FB6C" w14:textId="5BCAF8F1" w:rsidR="00AD4812" w:rsidRPr="00AD4812" w:rsidRDefault="00040F4B" w:rsidP="00050F9B">
      <w:pPr>
        <w:rPr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den>
          </m:f>
        </m:oMath>
      </m:oMathPara>
    </w:p>
    <w:p w14:paraId="14BD1A68" w14:textId="4688BF2C" w:rsidR="00AD4812" w:rsidRDefault="00AD4812" w:rsidP="00050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Скорость остывания пропорциональна разности температур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T-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D4812">
        <w:rPr>
          <w:color w:val="000000" w:themeColor="text1"/>
          <w:sz w:val="28"/>
          <w:szCs w:val="28"/>
        </w:rPr>
        <w:t>:</w:t>
      </w:r>
    </w:p>
    <w:p w14:paraId="63784010" w14:textId="071AD73A" w:rsidR="00AD4812" w:rsidRPr="00AD4812" w:rsidRDefault="00040F4B" w:rsidP="00050F9B">
      <w:pPr>
        <w:rPr>
          <w:i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=-k(T-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)</m:t>
          </m:r>
        </m:oMath>
      </m:oMathPara>
    </w:p>
    <w:p w14:paraId="2BBF7030" w14:textId="39D3DD60" w:rsidR="00AD4812" w:rsidRDefault="00AD4812" w:rsidP="00050F9B">
      <w:pPr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Где </w:t>
      </w:r>
      <w:r>
        <w:rPr>
          <w:iCs/>
          <w:color w:val="000000" w:themeColor="text1"/>
          <w:sz w:val="28"/>
          <w:szCs w:val="28"/>
          <w:lang w:val="en-US"/>
        </w:rPr>
        <w:t>k</w:t>
      </w:r>
      <w:r w:rsidRPr="007F2647">
        <w:rPr>
          <w:iCs/>
          <w:color w:val="000000" w:themeColor="text1"/>
          <w:sz w:val="28"/>
          <w:szCs w:val="28"/>
        </w:rPr>
        <w:t xml:space="preserve"> –</w:t>
      </w:r>
      <w:r>
        <w:rPr>
          <w:iCs/>
          <w:color w:val="000000" w:themeColor="text1"/>
          <w:sz w:val="28"/>
          <w:szCs w:val="28"/>
        </w:rPr>
        <w:t xml:space="preserve"> коэффициент пропорциональности</w:t>
      </w:r>
      <w:r w:rsidR="007F2647">
        <w:rPr>
          <w:iCs/>
          <w:color w:val="000000" w:themeColor="text1"/>
          <w:sz w:val="28"/>
          <w:szCs w:val="28"/>
        </w:rPr>
        <w:t>, взят с минусом чтобы показать, что температура падает</w:t>
      </w:r>
    </w:p>
    <w:p w14:paraId="09FE3B7F" w14:textId="0FE06C3E" w:rsidR="007F2647" w:rsidRDefault="007F2647" w:rsidP="00050F9B">
      <w:pPr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Решим ДУ:</w:t>
      </w:r>
    </w:p>
    <w:p w14:paraId="2FA53B20" w14:textId="4A667D3A" w:rsidR="007F2647" w:rsidRPr="007F2647" w:rsidRDefault="00040F4B" w:rsidP="00050F9B">
      <w:pPr>
        <w:rPr>
          <w:iCs/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=-kdt</m:t>
          </m:r>
        </m:oMath>
      </m:oMathPara>
    </w:p>
    <w:p w14:paraId="58DEF5EE" w14:textId="77777777" w:rsidR="007F2647" w:rsidRPr="007F2647" w:rsidRDefault="007F2647" w:rsidP="00050F9B">
      <w:pPr>
        <w:rPr>
          <w:iCs/>
          <w:color w:val="000000" w:themeColor="text1"/>
          <w:sz w:val="28"/>
          <w:szCs w:val="28"/>
          <w:lang w:val="en-US"/>
        </w:rPr>
      </w:pPr>
    </w:p>
    <w:p w14:paraId="3A1E3A7F" w14:textId="58782499" w:rsidR="007F2647" w:rsidRPr="007F2647" w:rsidRDefault="00040F4B" w:rsidP="00050F9B">
      <w:pPr>
        <w:rPr>
          <w:iCs/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-kdt</m:t>
                  </m:r>
                </m:e>
              </m:nary>
            </m:e>
          </m:nary>
        </m:oMath>
      </m:oMathPara>
    </w:p>
    <w:p w14:paraId="1420D3B5" w14:textId="77777777" w:rsidR="007F2647" w:rsidRPr="007F2647" w:rsidRDefault="007F2647" w:rsidP="00050F9B">
      <w:pPr>
        <w:rPr>
          <w:iCs/>
          <w:color w:val="000000" w:themeColor="text1"/>
          <w:sz w:val="28"/>
          <w:szCs w:val="28"/>
          <w:lang w:val="en-US"/>
        </w:rPr>
      </w:pPr>
    </w:p>
    <w:p w14:paraId="159D69E7" w14:textId="3B33FE75" w:rsidR="007F2647" w:rsidRPr="007F2647" w:rsidRDefault="00040F4B" w:rsidP="00050F9B">
      <w:pPr>
        <w:rPr>
          <w:iCs/>
          <w:color w:val="000000" w:themeColor="text1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-kt</m:t>
              </m:r>
            </m:sup>
          </m:sSup>
        </m:oMath>
      </m:oMathPara>
    </w:p>
    <w:p w14:paraId="54B5AB44" w14:textId="77777777" w:rsidR="007F2647" w:rsidRPr="007F2647" w:rsidRDefault="007F2647" w:rsidP="00050F9B">
      <w:pPr>
        <w:rPr>
          <w:iCs/>
          <w:color w:val="000000" w:themeColor="text1"/>
          <w:sz w:val="28"/>
          <w:szCs w:val="28"/>
          <w:lang w:val="en-US"/>
        </w:rPr>
      </w:pPr>
    </w:p>
    <w:p w14:paraId="3BB4CE26" w14:textId="139C615B" w:rsidR="00AD4812" w:rsidRDefault="007F2647" w:rsidP="00050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 начальный момент времени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7F264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 w:rsidRPr="007F2647">
        <w:rPr>
          <w:color w:val="000000" w:themeColor="text1"/>
          <w:sz w:val="28"/>
          <w:szCs w:val="28"/>
        </w:rPr>
        <w:t xml:space="preserve">0 </w:t>
      </w:r>
      <w:r>
        <w:rPr>
          <w:color w:val="000000" w:themeColor="text1"/>
          <w:sz w:val="28"/>
          <w:szCs w:val="28"/>
        </w:rPr>
        <w:t xml:space="preserve">температура </w:t>
      </w:r>
      <w:proofErr w:type="gramStart"/>
      <w:r>
        <w:rPr>
          <w:color w:val="000000" w:themeColor="text1"/>
          <w:sz w:val="28"/>
          <w:szCs w:val="28"/>
          <w:lang w:val="en-US"/>
        </w:rPr>
        <w:t>T</w:t>
      </w:r>
      <w:r w:rsidRPr="007F2647">
        <w:rPr>
          <w:color w:val="000000" w:themeColor="text1"/>
          <w:sz w:val="28"/>
          <w:szCs w:val="28"/>
        </w:rPr>
        <w:t>(</w:t>
      </w:r>
      <w:proofErr w:type="gramEnd"/>
      <w:r w:rsidRPr="007F2647">
        <w:rPr>
          <w:color w:val="000000" w:themeColor="text1"/>
          <w:sz w:val="28"/>
          <w:szCs w:val="28"/>
        </w:rPr>
        <w:t xml:space="preserve">0)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7F2647">
        <w:rPr>
          <w:color w:val="000000" w:themeColor="text1"/>
          <w:sz w:val="28"/>
          <w:szCs w:val="28"/>
        </w:rPr>
        <w:t>:</w:t>
      </w:r>
    </w:p>
    <w:p w14:paraId="714FAE35" w14:textId="7A130223" w:rsidR="007F2647" w:rsidRPr="007F2647" w:rsidRDefault="007F2647" w:rsidP="00050F9B">
      <w:pPr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</m:oMath>
      </m:oMathPara>
    </w:p>
    <w:p w14:paraId="4645F984" w14:textId="05822016" w:rsidR="007F2647" w:rsidRDefault="007F2647" w:rsidP="00050F9B">
      <w:pPr>
        <w:rPr>
          <w:i/>
          <w:color w:val="000000" w:themeColor="text1"/>
          <w:sz w:val="28"/>
          <w:szCs w:val="28"/>
        </w:rPr>
      </w:pPr>
    </w:p>
    <w:p w14:paraId="6C15AB61" w14:textId="15C76649" w:rsidR="007F2647" w:rsidRPr="007F2647" w:rsidRDefault="007F2647" w:rsidP="00050F9B">
      <w:pPr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-kt</m:t>
              </m:r>
            </m:sup>
          </m:sSup>
        </m:oMath>
      </m:oMathPara>
    </w:p>
    <w:p w14:paraId="1DABCA57" w14:textId="5E4269DC" w:rsidR="007F2647" w:rsidRDefault="007F2647" w:rsidP="00050F9B">
      <w:pPr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Таким образом</w:t>
      </w:r>
      <w:r w:rsidR="000F6E20">
        <w:rPr>
          <w:iCs/>
          <w:color w:val="000000" w:themeColor="text1"/>
          <w:sz w:val="28"/>
          <w:szCs w:val="28"/>
        </w:rPr>
        <w:t>:</w:t>
      </w:r>
    </w:p>
    <w:p w14:paraId="39552A4A" w14:textId="3683A11C" w:rsidR="000F6E20" w:rsidRPr="000F6E20" w:rsidRDefault="000F6E20" w:rsidP="00050F9B">
      <w:pPr>
        <w:rPr>
          <w:i/>
          <w:iCs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kt=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72C87E85" w14:textId="77777777" w:rsidR="000F6E20" w:rsidRPr="000F6E20" w:rsidRDefault="000F6E20" w:rsidP="00050F9B">
      <w:pPr>
        <w:rPr>
          <w:i/>
          <w:iCs/>
          <w:color w:val="000000" w:themeColor="text1"/>
          <w:sz w:val="28"/>
          <w:szCs w:val="28"/>
          <w:lang w:val="en-US"/>
        </w:rPr>
      </w:pPr>
    </w:p>
    <w:p w14:paraId="71D13D09" w14:textId="10AA9BDF" w:rsidR="000F6E20" w:rsidRDefault="000F6E20" w:rsidP="00050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На вход нам подаются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0F6E20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</w:rPr>
        <w:t xml:space="preserve"> известно и равно 1 ч.</w:t>
      </w:r>
    </w:p>
    <w:p w14:paraId="4214736B" w14:textId="4613CA82" w:rsidR="00EC6101" w:rsidRPr="009D5AD1" w:rsidRDefault="000F6E20" w:rsidP="009D5A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Благодаря этому мы можем рассчитать коэффициент пропорциональности 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, и используя его найти время прошедшее между убийством и </w:t>
      </w:r>
      <w:r w:rsidR="009D5AD1">
        <w:rPr>
          <w:color w:val="000000" w:themeColor="text1"/>
          <w:sz w:val="28"/>
          <w:szCs w:val="28"/>
        </w:rPr>
        <w:t>задержанием браконьеров.</w:t>
      </w:r>
    </w:p>
    <w:p w14:paraId="60568C6A" w14:textId="7FA333F6" w:rsidR="00050F9B" w:rsidRPr="00FA55DA" w:rsidRDefault="00EC6101" w:rsidP="00B16C7B">
      <w:pPr>
        <w:pStyle w:val="a4"/>
        <w:numPr>
          <w:ilvl w:val="0"/>
          <w:numId w:val="1"/>
        </w:numPr>
        <w:tabs>
          <w:tab w:val="left" w:pos="567"/>
        </w:tabs>
        <w:spacing w:before="205"/>
        <w:ind w:left="284" w:hanging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22B2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AC22B2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27080E61" w14:textId="330D6EC3" w:rsidR="00F54D59" w:rsidRPr="00FA55DA" w:rsidRDefault="00FA55DA" w:rsidP="00FA5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absolute_null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= -</w:t>
      </w:r>
      <w:r w:rsidRPr="00FA55DA">
        <w:rPr>
          <w:rFonts w:ascii="Courier New" w:hAnsi="Courier New" w:cs="Courier New"/>
          <w:color w:val="6897BB"/>
          <w:sz w:val="20"/>
          <w:szCs w:val="20"/>
        </w:rPr>
        <w:t>273</w:t>
      </w:r>
      <w:r w:rsidRPr="00FA55DA">
        <w:rPr>
          <w:rFonts w:ascii="Courier New" w:hAnsi="Courier New" w:cs="Courier New"/>
          <w:color w:val="6897BB"/>
          <w:sz w:val="20"/>
          <w:szCs w:val="20"/>
        </w:rPr>
        <w:br/>
      </w:r>
      <w:r w:rsidRPr="00FA55DA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: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live_boar_temp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r w:rsidRPr="00FA55DA">
        <w:rPr>
          <w:rFonts w:ascii="Courier New" w:hAnsi="Courier New" w:cs="Courier New"/>
          <w:color w:val="6A8759"/>
          <w:sz w:val="20"/>
          <w:szCs w:val="20"/>
        </w:rPr>
        <w:t xml:space="preserve">"Введите </w:t>
      </w:r>
      <w:proofErr w:type="spellStart"/>
      <w:r w:rsidRPr="00FA55DA">
        <w:rPr>
          <w:rFonts w:ascii="Courier New" w:hAnsi="Courier New" w:cs="Courier New"/>
          <w:color w:val="6A8759"/>
          <w:sz w:val="20"/>
          <w:szCs w:val="20"/>
        </w:rPr>
        <w:t>темепературу</w:t>
      </w:r>
      <w:proofErr w:type="spellEnd"/>
      <w:r w:rsidRPr="00FA55DA">
        <w:rPr>
          <w:rFonts w:ascii="Courier New" w:hAnsi="Courier New" w:cs="Courier New"/>
          <w:color w:val="6A8759"/>
          <w:sz w:val="20"/>
          <w:szCs w:val="20"/>
        </w:rPr>
        <w:t xml:space="preserve"> живого кабана: 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arrest_boar_temp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'Введите температуру найденного кабана: '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later_boar_temp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"Введите температуру кабана спустя час после задержания: 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air_temp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"Введите температуру воздуха: 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waiting_time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"Введите время ожидания браконьеров: 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live_boar_temp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absolute_null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or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arrest_boar_temp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absolute_null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or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later_boar_temp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absolute_null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\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or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air_temp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absolute_null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: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55DA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"Температура не может быть ниже абсолютного ноля"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continue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br/>
      </w:r>
      <w:r w:rsidRPr="00FA55D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live_boar_temp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arrest_boar_temp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later_boar_temp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air_temp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: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br/>
      </w:r>
      <w:r w:rsidRPr="00FA55D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print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"Некорректное изменение температуры"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proportionality_ratio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= np.log((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arrest_boar_temp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air_temp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) / (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later_boar_temp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air_temp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))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estimated_death_time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FA55DA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proportionality_ratio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) * np.log((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live_boar_temp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air_temp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) / (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arrest_boar_temp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air_temp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))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print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"Убийство произошло за "</w:t>
      </w:r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</w:rPr>
        <w:t>estimated_death_time</w:t>
      </w:r>
      <w:proofErr w:type="spellEnd"/>
      <w:r w:rsidRPr="00FA55D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" часа до задержания."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r w:rsidRPr="00FA55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  <w:lang w:val="en-US"/>
        </w:rPr>
        <w:t>estimated_death_time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FA55DA">
        <w:rPr>
          <w:rFonts w:ascii="Courier New" w:hAnsi="Courier New" w:cs="Courier New"/>
          <w:color w:val="A9B7C6"/>
          <w:sz w:val="20"/>
          <w:szCs w:val="20"/>
          <w:lang w:val="en-US"/>
        </w:rPr>
        <w:t>waiting_time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55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FA55D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Ну</w:t>
      </w:r>
      <w:r w:rsidRPr="00FA55D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наверное</w:t>
      </w:r>
      <w:r w:rsidRPr="00FA55D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браконьеры</w:t>
      </w:r>
      <w:r w:rsidRPr="00FA55D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виновны</w:t>
      </w:r>
      <w:r w:rsidRPr="00FA55D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?? </w:t>
      </w:r>
      <w:r w:rsidRPr="00FA55DA">
        <w:rPr>
          <w:rFonts w:ascii="Courier New" w:hAnsi="Courier New" w:cs="Courier New"/>
          <w:color w:val="6A8759"/>
          <w:sz w:val="20"/>
          <w:szCs w:val="20"/>
        </w:rPr>
        <w:t>Нет доказательств"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A55D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:</w:t>
      </w:r>
      <w:r w:rsidRPr="00FA55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proofErr w:type="gramStart"/>
      <w:r w:rsidRPr="00FA55DA">
        <w:rPr>
          <w:rFonts w:ascii="Courier New" w:hAnsi="Courier New" w:cs="Courier New"/>
          <w:color w:val="A9B7C6"/>
          <w:sz w:val="20"/>
          <w:szCs w:val="20"/>
        </w:rPr>
        <w:t>print</w:t>
      </w:r>
      <w:proofErr w:type="spellEnd"/>
      <w:r w:rsidRPr="00FA55DA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FA55DA">
        <w:rPr>
          <w:rFonts w:ascii="Courier New" w:hAnsi="Courier New" w:cs="Courier New"/>
          <w:color w:val="6A8759"/>
          <w:sz w:val="20"/>
          <w:szCs w:val="20"/>
        </w:rPr>
        <w:t>"Убийство произошло у нас на глазах а мы просто смотрели, но зато мы точно видели настоящих браконьеров"</w:t>
      </w:r>
      <w:r w:rsidRPr="00FA55DA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4454973" w14:textId="2C15DFEB" w:rsidR="00467235" w:rsidRPr="00AC22B2" w:rsidRDefault="00513305" w:rsidP="00165F32">
      <w:pPr>
        <w:pStyle w:val="a4"/>
        <w:numPr>
          <w:ilvl w:val="0"/>
          <w:numId w:val="1"/>
        </w:numPr>
        <w:tabs>
          <w:tab w:val="left" w:pos="567"/>
          <w:tab w:val="left" w:pos="1082"/>
        </w:tabs>
        <w:spacing w:before="16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22B2">
        <w:rPr>
          <w:rFonts w:ascii="Times New Roman" w:hAnsi="Times New Roman" w:cs="Times New Roman"/>
          <w:b/>
          <w:bCs/>
          <w:sz w:val="28"/>
          <w:szCs w:val="28"/>
        </w:rPr>
        <w:t>Выводы и анализ результатов</w:t>
      </w:r>
      <w:r w:rsidRPr="00AC22B2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C22B2">
        <w:rPr>
          <w:rFonts w:ascii="Times New Roman" w:hAnsi="Times New Roman" w:cs="Times New Roman"/>
          <w:b/>
          <w:bCs/>
          <w:sz w:val="28"/>
          <w:szCs w:val="28"/>
        </w:rPr>
        <w:t>работы.</w:t>
      </w:r>
    </w:p>
    <w:p w14:paraId="7C490A65" w14:textId="34359431" w:rsidR="00DE5022" w:rsidRPr="00AC22B2" w:rsidRDefault="000223E8" w:rsidP="00DE5022">
      <w:pPr>
        <w:tabs>
          <w:tab w:val="left" w:pos="1082"/>
        </w:tabs>
        <w:spacing w:before="161"/>
        <w:rPr>
          <w:sz w:val="28"/>
          <w:szCs w:val="28"/>
        </w:rPr>
      </w:pPr>
      <w:r>
        <w:rPr>
          <w:sz w:val="28"/>
          <w:szCs w:val="28"/>
        </w:rPr>
        <w:t>В ходе выполнения моделирования мы смоделировали остывание тела кабана и нашли время, прошедшее после убийства, что позволяет (не очень) точно указать виновность браконьеров в преступлении.</w:t>
      </w:r>
    </w:p>
    <w:sectPr w:rsidR="00DE5022" w:rsidRPr="00AC22B2" w:rsidSect="00513305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CC2E" w14:textId="77777777" w:rsidR="00040F4B" w:rsidRDefault="00040F4B" w:rsidP="00624025">
      <w:r>
        <w:separator/>
      </w:r>
    </w:p>
  </w:endnote>
  <w:endnote w:type="continuationSeparator" w:id="0">
    <w:p w14:paraId="2362AEE5" w14:textId="77777777" w:rsidR="00040F4B" w:rsidRDefault="00040F4B" w:rsidP="0062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7155" w14:textId="77777777" w:rsidR="00040F4B" w:rsidRDefault="00040F4B" w:rsidP="00624025">
      <w:r>
        <w:separator/>
      </w:r>
    </w:p>
  </w:footnote>
  <w:footnote w:type="continuationSeparator" w:id="0">
    <w:p w14:paraId="4EAFF297" w14:textId="77777777" w:rsidR="00040F4B" w:rsidRDefault="00040F4B" w:rsidP="00624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00B8EB7A"/>
    <w:lvl w:ilvl="0" w:tplc="390CCCBC">
      <w:start w:val="1"/>
      <w:numFmt w:val="decimal"/>
      <w:lvlText w:val="%1."/>
      <w:lvlJc w:val="left"/>
      <w:pPr>
        <w:ind w:left="269" w:hanging="269"/>
        <w:jc w:val="right"/>
      </w:pPr>
      <w:rPr>
        <w:rFonts w:ascii="Times New Roman" w:eastAsia="Arial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365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4342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5024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5706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6388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7071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7753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843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45C5EB5"/>
    <w:multiLevelType w:val="hybridMultilevel"/>
    <w:tmpl w:val="0FA20C22"/>
    <w:lvl w:ilvl="0" w:tplc="CE042D8C">
      <w:start w:val="1"/>
      <w:numFmt w:val="decimal"/>
      <w:lvlText w:val="%1."/>
      <w:lvlJc w:val="left"/>
      <w:pPr>
        <w:ind w:left="669" w:hanging="55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5E83608">
      <w:numFmt w:val="bullet"/>
      <w:lvlText w:val=""/>
      <w:lvlJc w:val="left"/>
      <w:pPr>
        <w:ind w:left="1259" w:hanging="360"/>
      </w:pPr>
      <w:rPr>
        <w:rFonts w:hint="default"/>
        <w:w w:val="100"/>
        <w:lang w:val="ru-RU" w:eastAsia="en-US" w:bidi="ar-SA"/>
      </w:rPr>
    </w:lvl>
    <w:lvl w:ilvl="2" w:tplc="375AC0F6">
      <w:numFmt w:val="bullet"/>
      <w:lvlText w:val="•"/>
      <w:lvlJc w:val="left"/>
      <w:pPr>
        <w:ind w:left="1400" w:hanging="360"/>
      </w:pPr>
      <w:rPr>
        <w:rFonts w:hint="default"/>
        <w:lang w:val="ru-RU" w:eastAsia="en-US" w:bidi="ar-SA"/>
      </w:rPr>
    </w:lvl>
    <w:lvl w:ilvl="3" w:tplc="1E16B06A">
      <w:numFmt w:val="bullet"/>
      <w:lvlText w:val="•"/>
      <w:lvlJc w:val="left"/>
      <w:pPr>
        <w:ind w:left="2604" w:hanging="360"/>
      </w:pPr>
      <w:rPr>
        <w:rFonts w:hint="default"/>
        <w:lang w:val="ru-RU" w:eastAsia="en-US" w:bidi="ar-SA"/>
      </w:rPr>
    </w:lvl>
    <w:lvl w:ilvl="4" w:tplc="55AE7460">
      <w:numFmt w:val="bullet"/>
      <w:lvlText w:val="•"/>
      <w:lvlJc w:val="left"/>
      <w:pPr>
        <w:ind w:left="3809" w:hanging="360"/>
      </w:pPr>
      <w:rPr>
        <w:rFonts w:hint="default"/>
        <w:lang w:val="ru-RU" w:eastAsia="en-US" w:bidi="ar-SA"/>
      </w:rPr>
    </w:lvl>
    <w:lvl w:ilvl="5" w:tplc="F6BC2084"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6" w:tplc="D13CA0C2">
      <w:numFmt w:val="bullet"/>
      <w:lvlText w:val="•"/>
      <w:lvlJc w:val="left"/>
      <w:pPr>
        <w:ind w:left="6219" w:hanging="360"/>
      </w:pPr>
      <w:rPr>
        <w:rFonts w:hint="default"/>
        <w:lang w:val="ru-RU" w:eastAsia="en-US" w:bidi="ar-SA"/>
      </w:rPr>
    </w:lvl>
    <w:lvl w:ilvl="7" w:tplc="A170E100">
      <w:numFmt w:val="bullet"/>
      <w:lvlText w:val="•"/>
      <w:lvlJc w:val="left"/>
      <w:pPr>
        <w:ind w:left="7424" w:hanging="360"/>
      </w:pPr>
      <w:rPr>
        <w:rFonts w:hint="default"/>
        <w:lang w:val="ru-RU" w:eastAsia="en-US" w:bidi="ar-SA"/>
      </w:rPr>
    </w:lvl>
    <w:lvl w:ilvl="8" w:tplc="563A4AA8">
      <w:numFmt w:val="bullet"/>
      <w:lvlText w:val="•"/>
      <w:lvlJc w:val="left"/>
      <w:pPr>
        <w:ind w:left="862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90078001">
    <w:abstractNumId w:val="0"/>
  </w:num>
  <w:num w:numId="2" w16cid:durableId="1686443597">
    <w:abstractNumId w:val="2"/>
  </w:num>
  <w:num w:numId="3" w16cid:durableId="107277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01"/>
    <w:rsid w:val="000100FB"/>
    <w:rsid w:val="00013695"/>
    <w:rsid w:val="00017A50"/>
    <w:rsid w:val="00021AA7"/>
    <w:rsid w:val="000223E8"/>
    <w:rsid w:val="0002344F"/>
    <w:rsid w:val="00034CDF"/>
    <w:rsid w:val="00040F4B"/>
    <w:rsid w:val="00043B52"/>
    <w:rsid w:val="00046D44"/>
    <w:rsid w:val="00050F9B"/>
    <w:rsid w:val="000717E9"/>
    <w:rsid w:val="00071ABC"/>
    <w:rsid w:val="00080B87"/>
    <w:rsid w:val="000874D1"/>
    <w:rsid w:val="000A022C"/>
    <w:rsid w:val="000B1675"/>
    <w:rsid w:val="000C2781"/>
    <w:rsid w:val="000F6E20"/>
    <w:rsid w:val="001004D3"/>
    <w:rsid w:val="00110699"/>
    <w:rsid w:val="00115C9D"/>
    <w:rsid w:val="00125D9F"/>
    <w:rsid w:val="00153771"/>
    <w:rsid w:val="001653D7"/>
    <w:rsid w:val="00165F32"/>
    <w:rsid w:val="00166082"/>
    <w:rsid w:val="0019207F"/>
    <w:rsid w:val="001D46DA"/>
    <w:rsid w:val="001F42B9"/>
    <w:rsid w:val="0020477D"/>
    <w:rsid w:val="002130C7"/>
    <w:rsid w:val="00215E3E"/>
    <w:rsid w:val="0022505F"/>
    <w:rsid w:val="002363E4"/>
    <w:rsid w:val="002460B7"/>
    <w:rsid w:val="00281E28"/>
    <w:rsid w:val="002B2F8C"/>
    <w:rsid w:val="002B3FEA"/>
    <w:rsid w:val="002B4832"/>
    <w:rsid w:val="002C0994"/>
    <w:rsid w:val="002F2DEF"/>
    <w:rsid w:val="00333C6C"/>
    <w:rsid w:val="0033418B"/>
    <w:rsid w:val="003431F1"/>
    <w:rsid w:val="00344A45"/>
    <w:rsid w:val="003618FC"/>
    <w:rsid w:val="00371AD4"/>
    <w:rsid w:val="00375565"/>
    <w:rsid w:val="00394BD7"/>
    <w:rsid w:val="003F204E"/>
    <w:rsid w:val="003F40E6"/>
    <w:rsid w:val="00425DDA"/>
    <w:rsid w:val="004550F6"/>
    <w:rsid w:val="00467235"/>
    <w:rsid w:val="00467D5A"/>
    <w:rsid w:val="004728DE"/>
    <w:rsid w:val="00473411"/>
    <w:rsid w:val="004B2BB0"/>
    <w:rsid w:val="004B50EA"/>
    <w:rsid w:val="004C77C4"/>
    <w:rsid w:val="004F0865"/>
    <w:rsid w:val="004F1A57"/>
    <w:rsid w:val="00513305"/>
    <w:rsid w:val="00524C3E"/>
    <w:rsid w:val="00530386"/>
    <w:rsid w:val="00545750"/>
    <w:rsid w:val="00585F94"/>
    <w:rsid w:val="005930DF"/>
    <w:rsid w:val="005966CF"/>
    <w:rsid w:val="00596DC3"/>
    <w:rsid w:val="005A5025"/>
    <w:rsid w:val="005C596B"/>
    <w:rsid w:val="005C7C61"/>
    <w:rsid w:val="005D374A"/>
    <w:rsid w:val="005E1502"/>
    <w:rsid w:val="006005AA"/>
    <w:rsid w:val="00613101"/>
    <w:rsid w:val="00613BEE"/>
    <w:rsid w:val="00624025"/>
    <w:rsid w:val="00641499"/>
    <w:rsid w:val="0065720E"/>
    <w:rsid w:val="0067510B"/>
    <w:rsid w:val="00675E89"/>
    <w:rsid w:val="00696701"/>
    <w:rsid w:val="006A7927"/>
    <w:rsid w:val="006B5E42"/>
    <w:rsid w:val="006C257E"/>
    <w:rsid w:val="006C475B"/>
    <w:rsid w:val="006D0DA9"/>
    <w:rsid w:val="0070381B"/>
    <w:rsid w:val="00737A0D"/>
    <w:rsid w:val="007453FB"/>
    <w:rsid w:val="00760FE0"/>
    <w:rsid w:val="007659EB"/>
    <w:rsid w:val="007722FA"/>
    <w:rsid w:val="0077679C"/>
    <w:rsid w:val="00794E82"/>
    <w:rsid w:val="00795088"/>
    <w:rsid w:val="007A3AF4"/>
    <w:rsid w:val="007A775B"/>
    <w:rsid w:val="007B46D3"/>
    <w:rsid w:val="007B4EA1"/>
    <w:rsid w:val="007D5D75"/>
    <w:rsid w:val="007D7752"/>
    <w:rsid w:val="007E0D49"/>
    <w:rsid w:val="007E3D37"/>
    <w:rsid w:val="007E7194"/>
    <w:rsid w:val="007F2647"/>
    <w:rsid w:val="00811AB8"/>
    <w:rsid w:val="00832F93"/>
    <w:rsid w:val="00841C75"/>
    <w:rsid w:val="00856F81"/>
    <w:rsid w:val="00866403"/>
    <w:rsid w:val="00890B46"/>
    <w:rsid w:val="00892005"/>
    <w:rsid w:val="00892957"/>
    <w:rsid w:val="008A7F9B"/>
    <w:rsid w:val="008B1C38"/>
    <w:rsid w:val="008C07FE"/>
    <w:rsid w:val="008D3738"/>
    <w:rsid w:val="008E1765"/>
    <w:rsid w:val="008E1DBE"/>
    <w:rsid w:val="008F07BC"/>
    <w:rsid w:val="008F23B4"/>
    <w:rsid w:val="00905B8F"/>
    <w:rsid w:val="00907315"/>
    <w:rsid w:val="0092537B"/>
    <w:rsid w:val="00926377"/>
    <w:rsid w:val="00935B4E"/>
    <w:rsid w:val="00936ADC"/>
    <w:rsid w:val="0094126B"/>
    <w:rsid w:val="009465FB"/>
    <w:rsid w:val="009728DE"/>
    <w:rsid w:val="00977C6B"/>
    <w:rsid w:val="00977DF7"/>
    <w:rsid w:val="00984CF4"/>
    <w:rsid w:val="009A3F7F"/>
    <w:rsid w:val="009A7796"/>
    <w:rsid w:val="009D5AD1"/>
    <w:rsid w:val="00A016FD"/>
    <w:rsid w:val="00A02304"/>
    <w:rsid w:val="00A306DD"/>
    <w:rsid w:val="00A32E70"/>
    <w:rsid w:val="00A73418"/>
    <w:rsid w:val="00AA0716"/>
    <w:rsid w:val="00AA6081"/>
    <w:rsid w:val="00AB3D9E"/>
    <w:rsid w:val="00AC22B2"/>
    <w:rsid w:val="00AD4812"/>
    <w:rsid w:val="00AE5AC7"/>
    <w:rsid w:val="00AF15A8"/>
    <w:rsid w:val="00AF7A8B"/>
    <w:rsid w:val="00B0337D"/>
    <w:rsid w:val="00B068FE"/>
    <w:rsid w:val="00B16C7B"/>
    <w:rsid w:val="00B20C73"/>
    <w:rsid w:val="00B236D2"/>
    <w:rsid w:val="00B8591C"/>
    <w:rsid w:val="00BA4F61"/>
    <w:rsid w:val="00BA5358"/>
    <w:rsid w:val="00BB7A66"/>
    <w:rsid w:val="00BC548D"/>
    <w:rsid w:val="00BD032D"/>
    <w:rsid w:val="00C44A87"/>
    <w:rsid w:val="00C60545"/>
    <w:rsid w:val="00C6462A"/>
    <w:rsid w:val="00C67189"/>
    <w:rsid w:val="00C8353D"/>
    <w:rsid w:val="00C86DD2"/>
    <w:rsid w:val="00C913D8"/>
    <w:rsid w:val="00C95671"/>
    <w:rsid w:val="00CA0601"/>
    <w:rsid w:val="00CC6A7D"/>
    <w:rsid w:val="00D07761"/>
    <w:rsid w:val="00D3532B"/>
    <w:rsid w:val="00D4097B"/>
    <w:rsid w:val="00D61011"/>
    <w:rsid w:val="00D66AA9"/>
    <w:rsid w:val="00D73785"/>
    <w:rsid w:val="00D85595"/>
    <w:rsid w:val="00D86872"/>
    <w:rsid w:val="00DA48D3"/>
    <w:rsid w:val="00DD3946"/>
    <w:rsid w:val="00DE5022"/>
    <w:rsid w:val="00E0452E"/>
    <w:rsid w:val="00E33782"/>
    <w:rsid w:val="00E64889"/>
    <w:rsid w:val="00E70A17"/>
    <w:rsid w:val="00E73DD3"/>
    <w:rsid w:val="00E82C15"/>
    <w:rsid w:val="00E94896"/>
    <w:rsid w:val="00EC6101"/>
    <w:rsid w:val="00ED01F5"/>
    <w:rsid w:val="00ED0BA0"/>
    <w:rsid w:val="00F11423"/>
    <w:rsid w:val="00F16DF3"/>
    <w:rsid w:val="00F34EDE"/>
    <w:rsid w:val="00F41268"/>
    <w:rsid w:val="00F43996"/>
    <w:rsid w:val="00F43E0C"/>
    <w:rsid w:val="00F54D59"/>
    <w:rsid w:val="00F622AD"/>
    <w:rsid w:val="00F64706"/>
    <w:rsid w:val="00F84E32"/>
    <w:rsid w:val="00F96AD8"/>
    <w:rsid w:val="00FA035E"/>
    <w:rsid w:val="00FA55DA"/>
    <w:rsid w:val="00FB46A2"/>
    <w:rsid w:val="00FD6B0D"/>
    <w:rsid w:val="00FE2384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7DA9"/>
  <w15:docId w15:val="{EF4C63E8-AB10-6045-A5FF-3267CF55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B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lang w:bidi="ru-RU"/>
    </w:rPr>
  </w:style>
  <w:style w:type="paragraph" w:styleId="a4">
    <w:name w:val="List Paragraph"/>
    <w:basedOn w:val="a"/>
    <w:uiPriority w:val="1"/>
    <w:qFormat/>
    <w:pPr>
      <w:widowControl w:val="0"/>
      <w:autoSpaceDE w:val="0"/>
      <w:autoSpaceDN w:val="0"/>
      <w:ind w:left="949" w:hanging="270"/>
    </w:pPr>
    <w:rPr>
      <w:rFonts w:ascii="Arial" w:eastAsia="Arial" w:hAnsi="Arial" w:cs="Arial"/>
      <w:sz w:val="22"/>
      <w:szCs w:val="22"/>
      <w:lang w:bidi="ru-RU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ru-RU"/>
    </w:rPr>
  </w:style>
  <w:style w:type="character" w:styleId="a5">
    <w:name w:val="Placeholder Text"/>
    <w:basedOn w:val="a0"/>
    <w:uiPriority w:val="99"/>
    <w:semiHidden/>
    <w:rsid w:val="00AA6081"/>
    <w:rPr>
      <w:color w:val="808080"/>
    </w:rPr>
  </w:style>
  <w:style w:type="paragraph" w:styleId="a6">
    <w:name w:val="Normal (Web)"/>
    <w:basedOn w:val="a"/>
    <w:uiPriority w:val="99"/>
    <w:unhideWhenUsed/>
    <w:rsid w:val="00C913D8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624025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Arial" w:eastAsia="Arial" w:hAnsi="Arial" w:cs="Arial"/>
      <w:sz w:val="22"/>
      <w:szCs w:val="22"/>
      <w:lang w:bidi="ru-RU"/>
    </w:rPr>
  </w:style>
  <w:style w:type="character" w:customStyle="1" w:styleId="a8">
    <w:name w:val="Верхний колонтитул Знак"/>
    <w:basedOn w:val="a0"/>
    <w:link w:val="a7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624025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Arial" w:eastAsia="Arial" w:hAnsi="Arial" w:cs="Arial"/>
      <w:sz w:val="22"/>
      <w:szCs w:val="22"/>
      <w:lang w:bidi="ru-RU"/>
    </w:rPr>
  </w:style>
  <w:style w:type="character" w:customStyle="1" w:styleId="aa">
    <w:name w:val="Нижний колонтитул Знак"/>
    <w:basedOn w:val="a0"/>
    <w:link w:val="a9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034CDF"/>
    <w:pPr>
      <w:widowControl w:val="0"/>
      <w:autoSpaceDE w:val="0"/>
      <w:autoSpaceDN w:val="0"/>
    </w:pPr>
    <w:rPr>
      <w:rFonts w:ascii="Tahoma" w:eastAsia="Arial" w:hAnsi="Tahoma" w:cs="Tahoma"/>
      <w:sz w:val="16"/>
      <w:szCs w:val="16"/>
      <w:lang w:bidi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d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link w:val="af"/>
    <w:uiPriority w:val="10"/>
    <w:qFormat/>
    <w:rsid w:val="000874D1"/>
    <w:pPr>
      <w:widowControl w:val="0"/>
      <w:autoSpaceDE w:val="0"/>
      <w:autoSpaceDN w:val="0"/>
      <w:spacing w:before="86"/>
      <w:ind w:left="2789" w:right="2646" w:hanging="92"/>
    </w:pPr>
    <w:rPr>
      <w:rFonts w:ascii="Cambria" w:eastAsia="Cambria" w:hAnsi="Cambria" w:cs="Cambria"/>
      <w:b/>
      <w:bCs/>
      <w:sz w:val="40"/>
      <w:szCs w:val="40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0874D1"/>
    <w:rPr>
      <w:rFonts w:ascii="Cambria" w:eastAsia="Cambria" w:hAnsi="Cambria" w:cs="Cambria"/>
      <w:b/>
      <w:bCs/>
      <w:sz w:val="40"/>
      <w:szCs w:val="40"/>
      <w:lang w:val="ru-RU"/>
    </w:rPr>
  </w:style>
  <w:style w:type="character" w:customStyle="1" w:styleId="apple-converted-space">
    <w:name w:val="apple-converted-space"/>
    <w:basedOn w:val="a0"/>
    <w:rsid w:val="00467235"/>
  </w:style>
  <w:style w:type="character" w:customStyle="1" w:styleId="mjx-char">
    <w:name w:val="mjx-char"/>
    <w:basedOn w:val="a0"/>
    <w:rsid w:val="00467235"/>
  </w:style>
  <w:style w:type="character" w:styleId="af0">
    <w:name w:val="Hyperlink"/>
    <w:basedOn w:val="a0"/>
    <w:uiPriority w:val="99"/>
    <w:semiHidden/>
    <w:unhideWhenUsed/>
    <w:rsid w:val="008A7F9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A7F9B"/>
  </w:style>
  <w:style w:type="paragraph" w:styleId="HTML">
    <w:name w:val="HTML Preformatted"/>
    <w:basedOn w:val="a"/>
    <w:link w:val="HTML0"/>
    <w:uiPriority w:val="99"/>
    <w:semiHidden/>
    <w:unhideWhenUsed/>
    <w:rsid w:val="00946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5F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w">
    <w:name w:val="w"/>
    <w:basedOn w:val="a0"/>
    <w:rsid w:val="00AC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2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Пользователь Windows</dc:creator>
  <cp:lastModifiedBy>Nikolai Kochubeev</cp:lastModifiedBy>
  <cp:revision>5</cp:revision>
  <cp:lastPrinted>2020-06-18T23:50:00Z</cp:lastPrinted>
  <dcterms:created xsi:type="dcterms:W3CDTF">2022-06-08T16:35:00Z</dcterms:created>
  <dcterms:modified xsi:type="dcterms:W3CDTF">2022-06-08T21:28:00Z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