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F7EC" w14:textId="77777777" w:rsidR="00561DC8" w:rsidRPr="00CC0D80" w:rsidRDefault="003B5073">
      <w:pPr>
        <w:rPr>
          <w:sz w:val="28"/>
          <w:szCs w:val="28"/>
          <w:lang w:val="en-US"/>
        </w:rPr>
      </w:pPr>
    </w:p>
    <w:tbl>
      <w:tblPr>
        <w:tblStyle w:val="a7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3933C1" w:rsidRPr="007154D9" w14:paraId="3D54073D" w14:textId="77777777" w:rsidTr="003933C1">
        <w:tc>
          <w:tcPr>
            <w:tcW w:w="4962" w:type="dxa"/>
          </w:tcPr>
          <w:p w14:paraId="41BDE264" w14:textId="37D2DFFE" w:rsidR="003933C1" w:rsidRPr="007154D9" w:rsidRDefault="003933C1" w:rsidP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Группа: М3</w:t>
            </w:r>
            <w:r w:rsidR="001B3C9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746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75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CA2DF03" w14:textId="640BB4F0" w:rsidR="003933C1" w:rsidRPr="008D75C1" w:rsidRDefault="003933C1" w:rsidP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D7467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D75C1">
              <w:rPr>
                <w:rFonts w:ascii="Times New Roman" w:hAnsi="Times New Roman" w:cs="Times New Roman"/>
                <w:sz w:val="24"/>
                <w:szCs w:val="24"/>
              </w:rPr>
              <w:t xml:space="preserve"> Кочубеев Николай, Михайличенко Глеб</w:t>
            </w:r>
          </w:p>
          <w:p w14:paraId="7F5230E8" w14:textId="141CE697" w:rsidR="003933C1" w:rsidRPr="007154D9" w:rsidRDefault="003933C1" w:rsidP="00393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Преподаватель: </w:t>
            </w:r>
            <w:r w:rsidR="00932071">
              <w:rPr>
                <w:rFonts w:ascii="Times New Roman" w:hAnsi="Times New Roman" w:cs="Times New Roman"/>
                <w:sz w:val="24"/>
                <w:szCs w:val="24"/>
              </w:rPr>
              <w:t xml:space="preserve">Шоев Владислав Иванович </w:t>
            </w:r>
          </w:p>
        </w:tc>
        <w:tc>
          <w:tcPr>
            <w:tcW w:w="4383" w:type="dxa"/>
          </w:tcPr>
          <w:p w14:paraId="0F2B24AD" w14:textId="77777777" w:rsidR="003933C1" w:rsidRPr="007154D9" w:rsidRDefault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К работе допущен________________</w:t>
            </w:r>
          </w:p>
          <w:p w14:paraId="052AC603" w14:textId="77777777" w:rsidR="003933C1" w:rsidRPr="007154D9" w:rsidRDefault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Работа выполнена________________</w:t>
            </w:r>
          </w:p>
          <w:p w14:paraId="54FB074D" w14:textId="77777777" w:rsidR="003933C1" w:rsidRPr="007154D9" w:rsidRDefault="00393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4D9">
              <w:rPr>
                <w:rFonts w:ascii="Times New Roman" w:hAnsi="Times New Roman" w:cs="Times New Roman"/>
                <w:sz w:val="24"/>
                <w:szCs w:val="24"/>
              </w:rPr>
              <w:t>Отчёт принят_____________________</w:t>
            </w:r>
          </w:p>
        </w:tc>
      </w:tr>
    </w:tbl>
    <w:p w14:paraId="0211C5B0" w14:textId="77777777" w:rsidR="00AE4455" w:rsidRDefault="00AE4455" w:rsidP="003933C1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E573D" w14:textId="2F44CD17" w:rsidR="001B3C92" w:rsidRPr="008F6B46" w:rsidRDefault="003933C1" w:rsidP="008F6B46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4D9">
        <w:rPr>
          <w:rFonts w:ascii="Times New Roman" w:hAnsi="Times New Roman" w:cs="Times New Roman"/>
          <w:b/>
          <w:bCs/>
          <w:sz w:val="36"/>
          <w:szCs w:val="36"/>
        </w:rPr>
        <w:t>Рабочий протокол и отчёт по</w:t>
      </w:r>
      <w:r w:rsidRPr="007154D9">
        <w:rPr>
          <w:rFonts w:ascii="Times New Roman" w:hAnsi="Times New Roman" w:cs="Times New Roman"/>
          <w:b/>
          <w:bCs/>
          <w:sz w:val="36"/>
          <w:szCs w:val="36"/>
        </w:rPr>
        <w:br/>
        <w:t>лабораторной работе №</w:t>
      </w:r>
      <w:r w:rsidR="00AE4455">
        <w:rPr>
          <w:rFonts w:ascii="Times New Roman" w:hAnsi="Times New Roman" w:cs="Times New Roman"/>
          <w:b/>
          <w:bCs/>
          <w:sz w:val="36"/>
          <w:szCs w:val="36"/>
        </w:rPr>
        <w:t xml:space="preserve"> 5.0</w:t>
      </w:r>
      <w:r w:rsidR="008E12BB" w:rsidRPr="008E12BB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40187C3" w14:textId="79757A93" w:rsidR="007154D9" w:rsidRDefault="007154D9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154D9">
        <w:rPr>
          <w:rFonts w:ascii="Times New Roman" w:hAnsi="Times New Roman" w:cs="Times New Roman"/>
          <w:sz w:val="24"/>
          <w:szCs w:val="24"/>
        </w:rPr>
        <w:t>1. Цель работы.</w:t>
      </w:r>
    </w:p>
    <w:p w14:paraId="407CD550" w14:textId="7673BADC" w:rsidR="001B3C92" w:rsidRDefault="001B3C92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4455" w:rsidRPr="00AE4455">
        <w:rPr>
          <w:rFonts w:ascii="Times New Roman" w:hAnsi="Times New Roman" w:cs="Times New Roman"/>
          <w:sz w:val="24"/>
          <w:szCs w:val="24"/>
        </w:rPr>
        <w:t>Определение постоянной Ридберга для атомного водорода</w:t>
      </w:r>
    </w:p>
    <w:p w14:paraId="50D48B9F" w14:textId="77777777" w:rsidR="00AE4455" w:rsidRPr="007154D9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B09FF12" w14:textId="1F7C9E7F" w:rsidR="007154D9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74670">
        <w:rPr>
          <w:rFonts w:ascii="Times New Roman" w:hAnsi="Times New Roman" w:cs="Times New Roman"/>
          <w:sz w:val="24"/>
          <w:szCs w:val="24"/>
        </w:rPr>
        <w:t>2</w:t>
      </w:r>
      <w:r w:rsidR="007154D9">
        <w:rPr>
          <w:rFonts w:ascii="Times New Roman" w:hAnsi="Times New Roman" w:cs="Times New Roman"/>
          <w:sz w:val="24"/>
          <w:szCs w:val="24"/>
        </w:rPr>
        <w:t>. Объект исследования</w:t>
      </w:r>
    </w:p>
    <w:p w14:paraId="041AB7C4" w14:textId="11A58ADB" w:rsidR="001B3C92" w:rsidRDefault="001B3C92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4455" w:rsidRPr="00AE4455">
        <w:rPr>
          <w:rFonts w:ascii="Times New Roman" w:hAnsi="Times New Roman" w:cs="Times New Roman"/>
        </w:rPr>
        <w:t>Атом водорода.</w:t>
      </w:r>
    </w:p>
    <w:p w14:paraId="4DC6E7F4" w14:textId="77777777" w:rsidR="00AE4455" w:rsidRPr="00D74670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FCF05CB" w14:textId="6AE6E78C" w:rsidR="00B11563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E4455">
        <w:rPr>
          <w:rFonts w:ascii="Times New Roman" w:hAnsi="Times New Roman" w:cs="Times New Roman"/>
          <w:sz w:val="24"/>
          <w:szCs w:val="24"/>
        </w:rPr>
        <w:t>3</w:t>
      </w:r>
      <w:r w:rsidR="007154D9">
        <w:rPr>
          <w:rFonts w:ascii="Times New Roman" w:hAnsi="Times New Roman" w:cs="Times New Roman"/>
          <w:sz w:val="24"/>
          <w:szCs w:val="24"/>
        </w:rPr>
        <w:t>. Рабочие формулы и исходные данные.</w:t>
      </w:r>
    </w:p>
    <w:p w14:paraId="1667A517" w14:textId="02DB2774" w:rsidR="00AE4455" w:rsidRDefault="008E12BB" w:rsidP="00AE4455">
      <w:pPr>
        <w:spacing w:before="240"/>
      </w:pPr>
      <w:r w:rsidRPr="008E12BB">
        <w:rPr>
          <w:rFonts w:ascii="Times New Roman" w:eastAsiaTheme="minorEastAsia" w:hAnsi="Times New Roman" w:cs="Times New Roman"/>
          <w:noProof/>
          <w:sz w:val="32"/>
          <w:szCs w:val="32"/>
          <w:lang w:val="lv-LV"/>
        </w:rPr>
        <w:drawing>
          <wp:anchor distT="0" distB="0" distL="114300" distR="114300" simplePos="0" relativeHeight="251667456" behindDoc="1" locked="0" layoutInCell="1" allowOverlap="1" wp14:anchorId="0F2D3897" wp14:editId="2F26FA81">
            <wp:simplePos x="0" y="0"/>
            <wp:positionH relativeFrom="column">
              <wp:posOffset>4291965</wp:posOffset>
            </wp:positionH>
            <wp:positionV relativeFrom="paragraph">
              <wp:posOffset>431165</wp:posOffset>
            </wp:positionV>
            <wp:extent cx="1035050" cy="458447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5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455">
        <w:rPr>
          <w:noProof/>
        </w:rPr>
        <w:drawing>
          <wp:anchor distT="0" distB="0" distL="114300" distR="114300" simplePos="0" relativeHeight="251665408" behindDoc="1" locked="0" layoutInCell="1" allowOverlap="1" wp14:anchorId="0FFD0F9B" wp14:editId="0FEF5682">
            <wp:simplePos x="0" y="0"/>
            <wp:positionH relativeFrom="column">
              <wp:posOffset>3161665</wp:posOffset>
            </wp:positionH>
            <wp:positionV relativeFrom="paragraph">
              <wp:posOffset>102235</wp:posOffset>
            </wp:positionV>
            <wp:extent cx="692150" cy="426324"/>
            <wp:effectExtent l="0" t="0" r="0" b="0"/>
            <wp:wrapNone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42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455" w:rsidRPr="00AE4455">
        <w:rPr>
          <w:noProof/>
        </w:rPr>
        <w:drawing>
          <wp:anchor distT="0" distB="0" distL="114300" distR="114300" simplePos="0" relativeHeight="251666432" behindDoc="1" locked="0" layoutInCell="1" allowOverlap="1" wp14:anchorId="6BA69257" wp14:editId="66E39987">
            <wp:simplePos x="0" y="0"/>
            <wp:positionH relativeFrom="column">
              <wp:posOffset>767715</wp:posOffset>
            </wp:positionH>
            <wp:positionV relativeFrom="paragraph">
              <wp:posOffset>456565</wp:posOffset>
            </wp:positionV>
            <wp:extent cx="2444750" cy="410210"/>
            <wp:effectExtent l="0" t="0" r="0" b="8890"/>
            <wp:wrapNone/>
            <wp:docPr id="12" name="Рисунок 1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455" w:rsidRPr="00AE4455">
        <w:rPr>
          <w:noProof/>
        </w:rPr>
        <w:drawing>
          <wp:anchor distT="0" distB="0" distL="114300" distR="114300" simplePos="0" relativeHeight="251664384" behindDoc="1" locked="0" layoutInCell="1" allowOverlap="1" wp14:anchorId="7DCD5B3A" wp14:editId="14A874E1">
            <wp:simplePos x="0" y="0"/>
            <wp:positionH relativeFrom="column">
              <wp:posOffset>799465</wp:posOffset>
            </wp:positionH>
            <wp:positionV relativeFrom="paragraph">
              <wp:posOffset>88265</wp:posOffset>
            </wp:positionV>
            <wp:extent cx="869950" cy="425450"/>
            <wp:effectExtent l="0" t="0" r="6350" b="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92">
        <w:rPr>
          <w:rFonts w:ascii="Times New Roman" w:hAnsi="Times New Roman" w:cs="Times New Roman"/>
          <w:sz w:val="24"/>
          <w:szCs w:val="24"/>
        </w:rPr>
        <w:br/>
      </w:r>
      <w:r w:rsidR="00AE4455">
        <w:t>Длина волны:</w:t>
      </w:r>
      <w:r w:rsidR="00AE4455">
        <w:tab/>
      </w:r>
      <w:r w:rsidR="00AE4455">
        <w:tab/>
      </w:r>
      <w:r w:rsidR="00AE4455">
        <w:tab/>
      </w:r>
      <w:r w:rsidR="00AE4455">
        <w:tab/>
        <w:t>Волновое число:</w:t>
      </w:r>
    </w:p>
    <w:p w14:paraId="03C70A53" w14:textId="236FE0EE" w:rsidR="00B11563" w:rsidRPr="008E12BB" w:rsidRDefault="00AE4455" w:rsidP="007154D9">
      <w:pPr>
        <w:spacing w:before="240"/>
      </w:pPr>
      <w:r>
        <w:t xml:space="preserve"> Формула Бора:</w:t>
      </w:r>
      <w:r w:rsidRPr="00AE4455">
        <w:rPr>
          <w:noProof/>
        </w:rPr>
        <w:t xml:space="preserve"> </w:t>
      </w:r>
      <w:r w:rsidR="008E12BB">
        <w:tab/>
      </w:r>
      <w:r w:rsidR="008E12BB">
        <w:tab/>
      </w:r>
      <w:r w:rsidR="008E12BB">
        <w:tab/>
      </w:r>
      <w:r w:rsidR="008E12BB">
        <w:tab/>
      </w:r>
      <w:r w:rsidR="00D74670">
        <w:tab/>
      </w:r>
      <w:r w:rsidR="00D74670" w:rsidRPr="008E12BB">
        <w:t xml:space="preserve"> </w:t>
      </w:r>
      <w:r w:rsidR="00D74670" w:rsidRPr="00D74670">
        <w:t>Серия</w:t>
      </w:r>
      <w:r>
        <w:t xml:space="preserve"> </w:t>
      </w:r>
      <w:proofErr w:type="spellStart"/>
      <w:r>
        <w:t>Бальмера</w:t>
      </w:r>
      <w:proofErr w:type="spellEnd"/>
      <w:r>
        <w:t>:</w:t>
      </w:r>
    </w:p>
    <w:p w14:paraId="365FF019" w14:textId="77777777" w:rsidR="00B11563" w:rsidRPr="00636174" w:rsidRDefault="00B11563" w:rsidP="007154D9">
      <w:pPr>
        <w:spacing w:before="240"/>
        <w:rPr>
          <w:rFonts w:ascii="Times New Roman" w:eastAsiaTheme="minorEastAsia" w:hAnsi="Times New Roman" w:cs="Times New Roman"/>
          <w:sz w:val="32"/>
          <w:szCs w:val="32"/>
          <w:lang w:val="lv-LV"/>
        </w:rPr>
      </w:pPr>
    </w:p>
    <w:p w14:paraId="6F3F9E93" w14:textId="26E82654" w:rsidR="00636174" w:rsidRPr="00AE4455" w:rsidRDefault="008E12BB" w:rsidP="00AE4455">
      <w:pPr>
        <w:spacing w:before="240" w:line="256" w:lineRule="auto"/>
        <w:rPr>
          <w:rFonts w:cstheme="minorHAnsi"/>
          <w:sz w:val="24"/>
          <w:szCs w:val="24"/>
        </w:rPr>
      </w:pPr>
      <w:r w:rsidRPr="008E12BB">
        <w:rPr>
          <w:rFonts w:cstheme="minorHAnsi"/>
          <w:sz w:val="24"/>
          <w:szCs w:val="24"/>
        </w:rPr>
        <w:t>4</w:t>
      </w:r>
      <w:r w:rsidR="00AE4455" w:rsidRPr="008E12BB">
        <w:rPr>
          <w:rFonts w:cstheme="minorHAnsi"/>
          <w:sz w:val="24"/>
          <w:szCs w:val="24"/>
        </w:rPr>
        <w:t xml:space="preserve">. </w:t>
      </w:r>
      <w:r w:rsidR="00636174" w:rsidRPr="00AE4455">
        <w:rPr>
          <w:rFonts w:cstheme="minorHAnsi"/>
          <w:sz w:val="24"/>
          <w:szCs w:val="24"/>
        </w:rPr>
        <w:t>Измерительные приборы.</w:t>
      </w:r>
    </w:p>
    <w:p w14:paraId="14450E89" w14:textId="77777777" w:rsidR="008E12BB" w:rsidRDefault="008E12BB" w:rsidP="00636174">
      <w:pPr>
        <w:spacing w:before="240"/>
      </w:pPr>
      <w:r>
        <w:t>• Монохроматор</w:t>
      </w:r>
    </w:p>
    <w:p w14:paraId="3C08949A" w14:textId="77777777" w:rsidR="008E12BB" w:rsidRDefault="008E12BB" w:rsidP="00636174">
      <w:pPr>
        <w:spacing w:before="240"/>
      </w:pPr>
      <w:r>
        <w:t xml:space="preserve"> • Водородная газоразрядная трубка </w:t>
      </w:r>
    </w:p>
    <w:p w14:paraId="316BD1ED" w14:textId="77777777" w:rsidR="008E12BB" w:rsidRDefault="008E12BB" w:rsidP="00636174">
      <w:pPr>
        <w:spacing w:before="240"/>
      </w:pPr>
      <w:r>
        <w:t xml:space="preserve">• Ртутная лампа </w:t>
      </w:r>
    </w:p>
    <w:p w14:paraId="0BBBC2AD" w14:textId="77777777" w:rsidR="008E12BB" w:rsidRDefault="008E12BB" w:rsidP="00636174">
      <w:pPr>
        <w:spacing w:before="240"/>
      </w:pPr>
      <w:r>
        <w:t xml:space="preserve">• Источник питания подсветки монохроматора </w:t>
      </w:r>
    </w:p>
    <w:p w14:paraId="284E930E" w14:textId="7D4CF0B8" w:rsidR="00636174" w:rsidRPr="008E12BB" w:rsidRDefault="008E12BB" w:rsidP="00636174">
      <w:pPr>
        <w:spacing w:before="240"/>
      </w:pPr>
      <w:r>
        <w:t>• Источник питания ртутной лампы и водородной лампы</w:t>
      </w:r>
    </w:p>
    <w:p w14:paraId="7BC14F71" w14:textId="44BC7937" w:rsidR="00B8607C" w:rsidRDefault="00B8607C" w:rsidP="0063617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D830C99" w14:textId="77777777" w:rsidR="00704466" w:rsidRDefault="00704466" w:rsidP="0063617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992E832" w14:textId="77870659" w:rsidR="00E130D6" w:rsidRDefault="008E12BB" w:rsidP="00E130D6">
      <w:pPr>
        <w:spacing w:before="240" w:line="256" w:lineRule="auto"/>
        <w:rPr>
          <w:rFonts w:ascii="Times New Roman" w:hAnsi="Times New Roman" w:cs="Times New Roman"/>
          <w:sz w:val="24"/>
          <w:szCs w:val="24"/>
        </w:rPr>
      </w:pPr>
      <w:r w:rsidRPr="008E12BB">
        <w:rPr>
          <w:rFonts w:ascii="Times New Roman" w:hAnsi="Times New Roman" w:cs="Times New Roman"/>
          <w:sz w:val="24"/>
          <w:szCs w:val="24"/>
        </w:rPr>
        <w:t xml:space="preserve">5. </w:t>
      </w:r>
      <w:r w:rsidR="00636174" w:rsidRPr="008E12BB">
        <w:rPr>
          <w:rFonts w:ascii="Times New Roman" w:hAnsi="Times New Roman" w:cs="Times New Roman"/>
          <w:sz w:val="24"/>
          <w:szCs w:val="24"/>
        </w:rPr>
        <w:t xml:space="preserve">Схема установки </w:t>
      </w:r>
    </w:p>
    <w:p w14:paraId="1C787D23" w14:textId="62BA086B" w:rsidR="00E72FBA" w:rsidRPr="00407481" w:rsidRDefault="0019590D" w:rsidP="00407481">
      <w:pPr>
        <w:pStyle w:val="a8"/>
        <w:spacing w:before="240"/>
        <w:ind w:left="90"/>
        <w:rPr>
          <w:rFonts w:ascii="Times New Roman" w:hAnsi="Times New Roman" w:cs="Times New Roman"/>
          <w:sz w:val="24"/>
          <w:szCs w:val="24"/>
        </w:rPr>
      </w:pPr>
      <w:r w:rsidRPr="001959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D0FCB" wp14:editId="03B6BA59">
            <wp:extent cx="4640602" cy="3375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244" cy="33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27EC" w14:textId="77777777" w:rsidR="00E72FBA" w:rsidRDefault="00E72FBA" w:rsidP="00636174">
      <w:pPr>
        <w:pStyle w:val="a8"/>
        <w:spacing w:before="240"/>
        <w:ind w:left="90"/>
        <w:rPr>
          <w:rFonts w:ascii="Times New Roman" w:hAnsi="Times New Roman" w:cs="Times New Roman"/>
          <w:sz w:val="24"/>
          <w:szCs w:val="24"/>
        </w:rPr>
      </w:pPr>
    </w:p>
    <w:p w14:paraId="06427B37" w14:textId="6F822033" w:rsidR="00636174" w:rsidRDefault="00636174" w:rsidP="00636174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(таблицы, примеры расчётов).</w:t>
      </w:r>
    </w:p>
    <w:p w14:paraId="7A3C54C8" w14:textId="77777777" w:rsidR="00575F6C" w:rsidRDefault="00575F6C" w:rsidP="00575F6C">
      <w:pPr>
        <w:pStyle w:val="a8"/>
        <w:spacing w:before="240" w:line="256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14:paraId="6E1A3F08" w14:textId="30B065C0" w:rsidR="00575F6C" w:rsidRDefault="00575F6C" w:rsidP="00575F6C">
      <w:pPr>
        <w:pStyle w:val="a8"/>
        <w:spacing w:before="240" w:line="256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ГРАДУИРОВКА МОНОХРОМАТОРА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5F6C" w14:paraId="0608F2BE" w14:textId="77777777" w:rsidTr="00575F6C">
        <w:tc>
          <w:tcPr>
            <w:tcW w:w="3115" w:type="dxa"/>
          </w:tcPr>
          <w:p w14:paraId="16DD9EAC" w14:textId="7B1C93AA" w:rsidR="00575F6C" w:rsidRPr="00575F6C" w:rsidRDefault="00575F6C" w:rsidP="00636174">
            <w:pPr>
              <w:spacing w:before="240"/>
              <w:rPr>
                <w:rFonts w:ascii="Times New Roman" w:hAnsi="Times New Roman" w:cs="Times New Roman"/>
                <w:i/>
                <w:iCs/>
              </w:rPr>
            </w:pPr>
            <w:r w:rsidRPr="00575F6C">
              <w:rPr>
                <w:i/>
                <w:iCs/>
              </w:rPr>
              <w:t>Цвет линии в спектре ртути</w:t>
            </w:r>
          </w:p>
        </w:tc>
        <w:tc>
          <w:tcPr>
            <w:tcW w:w="3115" w:type="dxa"/>
          </w:tcPr>
          <w:p w14:paraId="4F1CDD69" w14:textId="43CC4356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</w:rPr>
              <w:t>𝜆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3115" w:type="dxa"/>
          </w:tcPr>
          <w:p w14:paraId="2166F670" w14:textId="5E972E42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lang w:val="en-US"/>
              </w:rPr>
              <w:t xml:space="preserve">               </w:t>
            </w:r>
            <w:r>
              <w:rPr>
                <w:rFonts w:ascii="Cambria Math" w:hAnsi="Cambria Math" w:cs="Cambria Math"/>
              </w:rPr>
              <w:t>𝛼</w:t>
            </w:r>
            <w:r>
              <w:t>, делений</w:t>
            </w:r>
          </w:p>
        </w:tc>
      </w:tr>
      <w:tr w:rsidR="00575F6C" w14:paraId="65A94204" w14:textId="77777777" w:rsidTr="00575F6C">
        <w:tc>
          <w:tcPr>
            <w:tcW w:w="3115" w:type="dxa"/>
          </w:tcPr>
          <w:p w14:paraId="20552483" w14:textId="0CFE5B97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3115" w:type="dxa"/>
          </w:tcPr>
          <w:p w14:paraId="7D6685FC" w14:textId="38F632C6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12F10ED" w14:textId="7A8F608E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3228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574FD686" w14:textId="77777777" w:rsidTr="00575F6C">
        <w:tc>
          <w:tcPr>
            <w:tcW w:w="3115" w:type="dxa"/>
          </w:tcPr>
          <w:p w14:paraId="29567F34" w14:textId="12C42B7A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Красный </w:t>
            </w:r>
          </w:p>
        </w:tc>
        <w:tc>
          <w:tcPr>
            <w:tcW w:w="3115" w:type="dxa"/>
          </w:tcPr>
          <w:p w14:paraId="765AA902" w14:textId="520C1DDF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0F1297A2" w14:textId="150A2238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3044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25E3BA2F" w14:textId="77777777" w:rsidTr="00575F6C">
        <w:tc>
          <w:tcPr>
            <w:tcW w:w="3115" w:type="dxa"/>
          </w:tcPr>
          <w:p w14:paraId="2CE5C71F" w14:textId="046B8CBC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Оранжевый </w:t>
            </w:r>
          </w:p>
        </w:tc>
        <w:tc>
          <w:tcPr>
            <w:tcW w:w="3115" w:type="dxa"/>
          </w:tcPr>
          <w:p w14:paraId="0614AE15" w14:textId="32EE33C1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267097C" w14:textId="72B5A6CB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2904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0F412B05" w14:textId="77777777" w:rsidTr="00575F6C">
        <w:tc>
          <w:tcPr>
            <w:tcW w:w="3115" w:type="dxa"/>
          </w:tcPr>
          <w:p w14:paraId="2C6A5246" w14:textId="086CA67C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3115" w:type="dxa"/>
          </w:tcPr>
          <w:p w14:paraId="05E31FED" w14:textId="3272C1DC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579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754C6810" w14:textId="6F7FAE32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2062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6AB92567" w14:textId="77777777" w:rsidTr="00575F6C">
        <w:tc>
          <w:tcPr>
            <w:tcW w:w="3115" w:type="dxa"/>
          </w:tcPr>
          <w:p w14:paraId="521C265F" w14:textId="27CF2E8A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3115" w:type="dxa"/>
          </w:tcPr>
          <w:p w14:paraId="1CF8F643" w14:textId="5CDB25C8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60C2376" w14:textId="2669F936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7CCBD9F2" w14:textId="77777777" w:rsidTr="00575F6C">
        <w:tc>
          <w:tcPr>
            <w:tcW w:w="3115" w:type="dxa"/>
          </w:tcPr>
          <w:p w14:paraId="5BDCE1D1" w14:textId="0B30CB5C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</w:p>
        </w:tc>
        <w:tc>
          <w:tcPr>
            <w:tcW w:w="3115" w:type="dxa"/>
          </w:tcPr>
          <w:p w14:paraId="43D0035D" w14:textId="79FBD55F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E1DEAF7" w14:textId="4A8A438A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1508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7220E41B" w14:textId="77777777" w:rsidTr="00575F6C">
        <w:tc>
          <w:tcPr>
            <w:tcW w:w="3115" w:type="dxa"/>
          </w:tcPr>
          <w:p w14:paraId="33751F69" w14:textId="30D4C996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Голубой</w:t>
            </w:r>
          </w:p>
        </w:tc>
        <w:tc>
          <w:tcPr>
            <w:tcW w:w="3115" w:type="dxa"/>
          </w:tcPr>
          <w:p w14:paraId="2F42DAC8" w14:textId="2159D552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32D00A1E" w14:textId="354DE471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1454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571EF290" w14:textId="77777777" w:rsidTr="00575F6C">
        <w:tc>
          <w:tcPr>
            <w:tcW w:w="3115" w:type="dxa"/>
          </w:tcPr>
          <w:p w14:paraId="357EE40D" w14:textId="4C051CF0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Сине-фиолетовый</w:t>
            </w:r>
          </w:p>
        </w:tc>
        <w:tc>
          <w:tcPr>
            <w:tcW w:w="3115" w:type="dxa"/>
          </w:tcPr>
          <w:p w14:paraId="5FFFA85A" w14:textId="4026DA7E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DEA7888" w14:textId="08419EB1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1356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52CC365B" w14:textId="77777777" w:rsidTr="00575F6C">
        <w:tc>
          <w:tcPr>
            <w:tcW w:w="3115" w:type="dxa"/>
          </w:tcPr>
          <w:p w14:paraId="4FAF16F9" w14:textId="3AC9A639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3115" w:type="dxa"/>
          </w:tcPr>
          <w:p w14:paraId="0B11411A" w14:textId="221C3846" w:rsidR="00575F6C" w:rsidRPr="008237F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2FFB327A" w14:textId="5871A565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1154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14:paraId="325C9781" w14:textId="77777777" w:rsidTr="00575F6C">
        <w:tc>
          <w:tcPr>
            <w:tcW w:w="3115" w:type="dxa"/>
          </w:tcPr>
          <w:p w14:paraId="13F3DE81" w14:textId="16CEB110" w:rsidR="00575F6C" w:rsidRDefault="00575F6C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3115" w:type="dxa"/>
          </w:tcPr>
          <w:p w14:paraId="0DABC0A0" w14:textId="3ACCC789" w:rsidR="00575F6C" w:rsidRPr="008237FC" w:rsidRDefault="00600494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10971BA" w14:textId="1AE2FD45" w:rsidR="00575F6C" w:rsidRDefault="00600494" w:rsidP="0063617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</w:tbl>
    <w:p w14:paraId="6A9A367E" w14:textId="49D40BA3" w:rsidR="00D044E7" w:rsidRPr="00877D1B" w:rsidRDefault="00D044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5B444" w14:textId="77777777" w:rsidR="00636174" w:rsidRPr="0019590D" w:rsidRDefault="00636174" w:rsidP="0063617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3F7D8E66" w14:textId="3EBD6D82" w:rsidR="00636174" w:rsidRDefault="00636174" w:rsidP="00636174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результатов косвенных измерений (таблицы, примеры расчётов).</w:t>
      </w:r>
    </w:p>
    <w:p w14:paraId="3C22AA33" w14:textId="4A6226C3" w:rsidR="00343D9B" w:rsidRDefault="00343D9B" w:rsidP="00600494">
      <w:pPr>
        <w:pStyle w:val="a8"/>
        <w:spacing w:before="240" w:line="256" w:lineRule="auto"/>
        <w:ind w:left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3924"/>
        <w:gridCol w:w="2839"/>
        <w:gridCol w:w="2871"/>
      </w:tblGrid>
      <w:tr w:rsidR="00600494" w14:paraId="745DCF67" w14:textId="77777777" w:rsidTr="00600494">
        <w:tc>
          <w:tcPr>
            <w:tcW w:w="3924" w:type="dxa"/>
          </w:tcPr>
          <w:p w14:paraId="4350934F" w14:textId="25EB2A67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Цвет линии в спектре водорода</w:t>
            </w:r>
          </w:p>
        </w:tc>
        <w:tc>
          <w:tcPr>
            <w:tcW w:w="2839" w:type="dxa"/>
          </w:tcPr>
          <w:p w14:paraId="0530288D" w14:textId="01F3E404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</w:rPr>
              <w:t>𝜆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2871" w:type="dxa"/>
          </w:tcPr>
          <w:p w14:paraId="23905D73" w14:textId="57F3022B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</w:rPr>
              <w:t xml:space="preserve">         𝛼</w:t>
            </w:r>
            <w:r>
              <w:t>, делений</w:t>
            </w:r>
          </w:p>
        </w:tc>
      </w:tr>
      <w:tr w:rsidR="00600494" w14:paraId="050441AE" w14:textId="77777777" w:rsidTr="00600494">
        <w:tc>
          <w:tcPr>
            <w:tcW w:w="3924" w:type="dxa"/>
          </w:tcPr>
          <w:p w14:paraId="4DEA9F53" w14:textId="103DA43F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2839" w:type="dxa"/>
          </w:tcPr>
          <w:p w14:paraId="3CEF0533" w14:textId="1F19B903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637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38A74B65" w14:textId="085083D3" w:rsidR="00600494" w:rsidRDefault="00527D39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3109 ± 5</w:t>
            </w:r>
          </w:p>
        </w:tc>
      </w:tr>
      <w:tr w:rsidR="00600494" w14:paraId="01419CFE" w14:textId="77777777" w:rsidTr="00600494">
        <w:tc>
          <w:tcPr>
            <w:tcW w:w="3924" w:type="dxa"/>
          </w:tcPr>
          <w:p w14:paraId="0F58577A" w14:textId="753741C2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Голубой</w:t>
            </w:r>
          </w:p>
        </w:tc>
        <w:tc>
          <w:tcPr>
            <w:tcW w:w="2839" w:type="dxa"/>
          </w:tcPr>
          <w:p w14:paraId="4B209DB0" w14:textId="2326D2BE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>8 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3D4E55E2" w14:textId="01DFE9D7" w:rsidR="00600494" w:rsidRDefault="0099405D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600494" w14:paraId="21B05C98" w14:textId="77777777" w:rsidTr="00600494">
        <w:tc>
          <w:tcPr>
            <w:tcW w:w="3924" w:type="dxa"/>
          </w:tcPr>
          <w:p w14:paraId="4D30603D" w14:textId="4892B791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2839" w:type="dxa"/>
          </w:tcPr>
          <w:p w14:paraId="53E8E531" w14:textId="603A2C94" w:rsidR="00600494" w:rsidRDefault="00600494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  <w:r w:rsidR="008237FC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28AD76B9" w14:textId="061A9E39" w:rsidR="00600494" w:rsidRDefault="0099405D" w:rsidP="00600494">
            <w:pPr>
              <w:pStyle w:val="a8"/>
              <w:spacing w:before="240"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  <w:r w:rsidR="00527D39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</w:tbl>
    <w:p w14:paraId="2BD6E4D4" w14:textId="77777777" w:rsidR="0099405D" w:rsidRPr="0099405D" w:rsidRDefault="00636174" w:rsidP="0099405D">
      <w:pPr>
        <w:spacing w:before="240"/>
        <w:ind w:right="265"/>
        <w:rPr>
          <w:rFonts w:ascii="Times New Roman" w:eastAsiaTheme="minorEastAsia" w:hAnsi="Times New Roman" w:cs="Times New Roman"/>
          <w:sz w:val="24"/>
          <w:szCs w:val="24"/>
        </w:rPr>
      </w:pPr>
      <w:r w:rsidRPr="0061626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020E3" wp14:editId="649A75C2">
                <wp:simplePos x="0" y="0"/>
                <wp:positionH relativeFrom="margin">
                  <wp:align>right</wp:align>
                </wp:positionH>
                <wp:positionV relativeFrom="paragraph">
                  <wp:posOffset>3357245</wp:posOffset>
                </wp:positionV>
                <wp:extent cx="548640" cy="3352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8F6EA" w14:textId="77777777" w:rsidR="00636174" w:rsidRDefault="00636174" w:rsidP="00636174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20E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8pt;margin-top:264.35pt;width:43.2pt;height:26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" filled="f" stroked="f">
                <v:textbox>
                  <w:txbxContent>
                    <w:p w14:paraId="1A98F6EA" w14:textId="77777777" w:rsidR="00636174" w:rsidRDefault="00636174" w:rsidP="00636174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405D" w14:paraId="135E3BB9" w14:textId="77777777" w:rsidTr="0099405D">
        <w:tc>
          <w:tcPr>
            <w:tcW w:w="4672" w:type="dxa"/>
          </w:tcPr>
          <w:p w14:paraId="1B32A8B9" w14:textId="520A0D8C" w:rsidR="0099405D" w:rsidRPr="0099405D" w:rsidRDefault="0099405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</w:rPr>
              <w:t>𝑣</w:t>
            </w:r>
            <w:r>
              <w:t>̃, м-1</w:t>
            </w:r>
          </w:p>
        </w:tc>
        <w:tc>
          <w:tcPr>
            <w:tcW w:w="4673" w:type="dxa"/>
          </w:tcPr>
          <w:p w14:paraId="017F8000" w14:textId="430FB15D" w:rsidR="0099405D" w:rsidRDefault="0099405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1/n2</w:t>
            </w:r>
          </w:p>
        </w:tc>
      </w:tr>
      <w:tr w:rsidR="0099405D" w14:paraId="614D3F6F" w14:textId="77777777" w:rsidTr="0099405D">
        <w:tc>
          <w:tcPr>
            <w:tcW w:w="4672" w:type="dxa"/>
          </w:tcPr>
          <w:p w14:paraId="2125D2C5" w14:textId="72B19898" w:rsidR="0099405D" w:rsidRPr="000622DD" w:rsidRDefault="000622D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1569390,61</w:t>
            </w:r>
          </w:p>
        </w:tc>
        <w:tc>
          <w:tcPr>
            <w:tcW w:w="4673" w:type="dxa"/>
          </w:tcPr>
          <w:p w14:paraId="43139523" w14:textId="096FF86B" w:rsidR="0099405D" w:rsidRDefault="000622D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0,11</w:t>
            </w:r>
          </w:p>
        </w:tc>
      </w:tr>
      <w:tr w:rsidR="0099405D" w14:paraId="3573AE6C" w14:textId="77777777" w:rsidTr="0099405D">
        <w:tc>
          <w:tcPr>
            <w:tcW w:w="4672" w:type="dxa"/>
          </w:tcPr>
          <w:p w14:paraId="6B877411" w14:textId="5C5E55F5" w:rsidR="0099405D" w:rsidRDefault="000622D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2184694,03</w:t>
            </w:r>
          </w:p>
        </w:tc>
        <w:tc>
          <w:tcPr>
            <w:tcW w:w="4673" w:type="dxa"/>
          </w:tcPr>
          <w:p w14:paraId="467C9BD9" w14:textId="2856DF71" w:rsidR="0099405D" w:rsidRDefault="000622D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0,06</w:t>
            </w:r>
          </w:p>
        </w:tc>
      </w:tr>
      <w:tr w:rsidR="000622DD" w14:paraId="421FB22A" w14:textId="77777777" w:rsidTr="0099405D">
        <w:tc>
          <w:tcPr>
            <w:tcW w:w="4672" w:type="dxa"/>
          </w:tcPr>
          <w:p w14:paraId="1A5AC459" w14:textId="30D4520D" w:rsidR="000622DD" w:rsidRDefault="000622DD" w:rsidP="0099405D">
            <w:pPr>
              <w:spacing w:before="240"/>
              <w:ind w:right="265"/>
            </w:pPr>
            <w:r>
              <w:t>2656606,98</w:t>
            </w:r>
          </w:p>
        </w:tc>
        <w:tc>
          <w:tcPr>
            <w:tcW w:w="4673" w:type="dxa"/>
          </w:tcPr>
          <w:p w14:paraId="272B45C1" w14:textId="4FD8B8D1" w:rsidR="000622DD" w:rsidRDefault="000622DD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0,04</w:t>
            </w:r>
          </w:p>
        </w:tc>
      </w:tr>
    </w:tbl>
    <w:p w14:paraId="469D4B51" w14:textId="09AED5F4" w:rsidR="00F54BE2" w:rsidRDefault="00F54BE2" w:rsidP="0099405D">
      <w:pPr>
        <w:spacing w:before="240"/>
        <w:ind w:right="265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AD6" w14:paraId="51035568" w14:textId="77777777" w:rsidTr="00527D39">
        <w:trPr>
          <w:trHeight w:val="260"/>
        </w:trPr>
        <w:tc>
          <w:tcPr>
            <w:tcW w:w="3115" w:type="dxa"/>
          </w:tcPr>
          <w:p w14:paraId="5496B7A7" w14:textId="41D6CA6B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 xml:space="preserve">Значение </w:t>
            </w:r>
          </w:p>
        </w:tc>
        <w:tc>
          <w:tcPr>
            <w:tcW w:w="3115" w:type="dxa"/>
          </w:tcPr>
          <w:p w14:paraId="35106F10" w14:textId="5DDCFB56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R, м-1</w:t>
            </w:r>
          </w:p>
        </w:tc>
        <w:tc>
          <w:tcPr>
            <w:tcW w:w="3115" w:type="dxa"/>
          </w:tcPr>
          <w:p w14:paraId="52819A25" w14:textId="68204469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E, эВ</w:t>
            </w:r>
          </w:p>
        </w:tc>
      </w:tr>
      <w:tr w:rsidR="00322AD6" w14:paraId="43778041" w14:textId="77777777" w:rsidTr="00322AD6">
        <w:tc>
          <w:tcPr>
            <w:tcW w:w="3115" w:type="dxa"/>
          </w:tcPr>
          <w:p w14:paraId="07F05A11" w14:textId="14710613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Экспериментальное</w:t>
            </w:r>
          </w:p>
        </w:tc>
        <w:tc>
          <w:tcPr>
            <w:tcW w:w="3115" w:type="dxa"/>
          </w:tcPr>
          <w:p w14:paraId="2ABBE524" w14:textId="040F63B5" w:rsidR="00322AD6" w:rsidRPr="00E60514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t>1,2</w:t>
            </w:r>
            <w:r w:rsidRPr="00E60514">
              <w:t>2</w:t>
            </w:r>
            <w:r>
              <w:t>E+07</w:t>
            </w:r>
            <w:r w:rsidR="00E60514">
              <w:t xml:space="preserve"> </w:t>
            </w:r>
            <w:r w:rsidR="00E60514">
              <w:rPr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="00E6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1E+08</w:t>
            </w:r>
          </w:p>
        </w:tc>
        <w:tc>
          <w:tcPr>
            <w:tcW w:w="3115" w:type="dxa"/>
          </w:tcPr>
          <w:p w14:paraId="05525AF1" w14:textId="2EDAE654" w:rsidR="00322AD6" w:rsidRPr="00E60514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t>-1</w:t>
            </w:r>
            <w:r>
              <w:rPr>
                <w:lang w:val="en-US"/>
              </w:rPr>
              <w:t>4</w:t>
            </w:r>
            <w:r>
              <w:t>,45</w:t>
            </w:r>
            <w:r w:rsidR="00E60514">
              <w:rPr>
                <w:lang w:val="en-US"/>
              </w:rPr>
              <w:t xml:space="preserve"> </w:t>
            </w:r>
            <w:r w:rsidR="00E60514">
              <w:rPr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="00E6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AD6" w14:paraId="61BEF7D5" w14:textId="77777777" w:rsidTr="00322AD6">
        <w:tc>
          <w:tcPr>
            <w:tcW w:w="3115" w:type="dxa"/>
          </w:tcPr>
          <w:p w14:paraId="5A801A00" w14:textId="56C539CE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Теоретическое</w:t>
            </w:r>
          </w:p>
        </w:tc>
        <w:tc>
          <w:tcPr>
            <w:tcW w:w="3115" w:type="dxa"/>
          </w:tcPr>
          <w:p w14:paraId="7F724A69" w14:textId="35C80A54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1,10E+07</w:t>
            </w:r>
          </w:p>
        </w:tc>
        <w:tc>
          <w:tcPr>
            <w:tcW w:w="3115" w:type="dxa"/>
          </w:tcPr>
          <w:p w14:paraId="5E9DAB3C" w14:textId="018F19FB" w:rsidR="00322AD6" w:rsidRDefault="00322AD6" w:rsidP="0099405D">
            <w:pPr>
              <w:spacing w:before="240"/>
              <w:ind w:right="26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-13,61</w:t>
            </w:r>
          </w:p>
        </w:tc>
      </w:tr>
    </w:tbl>
    <w:p w14:paraId="1352ABB7" w14:textId="549E87C2" w:rsidR="00877D1B" w:rsidRDefault="00877D1B" w:rsidP="0099405D">
      <w:pPr>
        <w:spacing w:before="240"/>
        <w:ind w:right="265"/>
        <w:rPr>
          <w:rFonts w:ascii="Times New Roman" w:eastAsiaTheme="minorEastAsia" w:hAnsi="Times New Roman" w:cs="Times New Roman"/>
          <w:sz w:val="24"/>
          <w:szCs w:val="24"/>
        </w:rPr>
      </w:pPr>
    </w:p>
    <w:p w14:paraId="60CB12F6" w14:textId="77777777" w:rsidR="00877D1B" w:rsidRDefault="00877D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06A2F20" w14:textId="77777777" w:rsidR="00322AD6" w:rsidRPr="003B5073" w:rsidRDefault="00322AD6" w:rsidP="0099405D">
      <w:pPr>
        <w:spacing w:before="240"/>
        <w:ind w:right="265"/>
      </w:pPr>
    </w:p>
    <w:p w14:paraId="36D4DEFE" w14:textId="6A4860D2" w:rsidR="00322AD6" w:rsidRDefault="00322AD6" w:rsidP="00322AD6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(Приложение 2)</w:t>
      </w:r>
    </w:p>
    <w:p w14:paraId="75B74D06" w14:textId="6E8A6A10" w:rsidR="00CC0D80" w:rsidRDefault="00CC0D80" w:rsidP="00CC0D80">
      <w:p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E6520" wp14:editId="6D3A1A53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340E2E0-599A-4400-AC20-19D3CD720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13D103" w14:textId="70338C4C" w:rsidR="00877D1B" w:rsidRPr="00CC0D80" w:rsidRDefault="00877D1B" w:rsidP="00CC0D80">
      <w:p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A2165" wp14:editId="27FFD4D1">
            <wp:extent cx="4777740" cy="2884170"/>
            <wp:effectExtent l="0" t="0" r="381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0EA919B-9240-4286-86A2-1FCE47FC88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81C20B" w14:textId="77777777" w:rsidR="00322AD6" w:rsidRDefault="00322AD6" w:rsidP="00322AD6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0F81B29A" w14:textId="1F6ACE87" w:rsidR="00322AD6" w:rsidRPr="00322AD6" w:rsidRDefault="00322AD6" w:rsidP="00322AD6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Pr="00322AD6">
        <w:rPr>
          <w:rFonts w:ascii="Times New Roman" w:hAnsi="Times New Roman" w:cs="Times New Roman"/>
          <w:sz w:val="24"/>
          <w:szCs w:val="24"/>
        </w:rPr>
        <w:t>:</w:t>
      </w:r>
      <w:r w:rsidRPr="00322AD6">
        <w:t xml:space="preserve"> </w:t>
      </w:r>
    </w:p>
    <w:p w14:paraId="0568C56E" w14:textId="77777777" w:rsidR="00322AD6" w:rsidRPr="00322AD6" w:rsidRDefault="00322AD6" w:rsidP="00322AD6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76A7EE02" w14:textId="77777777" w:rsidR="00FF7DB4" w:rsidRDefault="00322AD6" w:rsidP="00E51E48">
      <w:pPr>
        <w:pStyle w:val="a8"/>
        <w:spacing w:before="240" w:line="256" w:lineRule="auto"/>
        <w:ind w:left="90"/>
      </w:pPr>
      <w:r>
        <w:rPr>
          <w:rFonts w:ascii="Times New Roman" w:hAnsi="Times New Roman" w:cs="Times New Roman"/>
        </w:rPr>
        <w:t xml:space="preserve">Наблюдая весь спектр ртути с помощью </w:t>
      </w:r>
      <w:r>
        <w:t xml:space="preserve">Монохроматора УМ-2, мы сняли показания </w:t>
      </w:r>
      <w:r w:rsidR="00D74670">
        <w:t>градировочную</w:t>
      </w:r>
      <w:r>
        <w:t xml:space="preserve"> кривую монохроматора, после заменили лампу на водородную и определили длины волн спектра водорода. Были определены волновые числа и постоянна</w:t>
      </w:r>
      <w:r w:rsidR="00FF7DB4">
        <w:t>я</w:t>
      </w:r>
      <w:r>
        <w:t xml:space="preserve"> Ридберга</w:t>
      </w:r>
      <w:r w:rsidR="00FF7DB4">
        <w:t>:</w:t>
      </w:r>
    </w:p>
    <w:p w14:paraId="5706909E" w14:textId="5448A62B" w:rsidR="00FF7DB4" w:rsidRPr="00FF7DB4" w:rsidRDefault="00FF7DB4" w:rsidP="00FF7DB4">
      <w:pPr>
        <w:pStyle w:val="a8"/>
        <w:spacing w:before="240" w:line="256" w:lineRule="auto"/>
        <w:ind w:left="90"/>
        <w:jc w:val="center"/>
        <w:rPr>
          <w:sz w:val="28"/>
          <w:szCs w:val="28"/>
        </w:rPr>
      </w:pPr>
      <w:r w:rsidRPr="00FF7DB4">
        <w:rPr>
          <w:sz w:val="28"/>
          <w:szCs w:val="28"/>
          <w:lang w:val="en-US"/>
        </w:rPr>
        <w:t>R</w:t>
      </w:r>
      <w:r w:rsidRPr="00FF7DB4">
        <w:rPr>
          <w:sz w:val="28"/>
          <w:szCs w:val="28"/>
        </w:rPr>
        <w:t xml:space="preserve"> = 1,22</w:t>
      </w:r>
      <w:r w:rsidRPr="00FF7DB4">
        <w:rPr>
          <w:sz w:val="28"/>
          <w:szCs w:val="28"/>
          <w:lang w:val="en-US"/>
        </w:rPr>
        <w:t>E</w:t>
      </w:r>
      <w:r w:rsidRPr="00FF7DB4">
        <w:rPr>
          <w:sz w:val="28"/>
          <w:szCs w:val="28"/>
        </w:rPr>
        <w:t>+0,7 м^-1</w:t>
      </w:r>
    </w:p>
    <w:p w14:paraId="7854AF25" w14:textId="5004F40E" w:rsidR="00E51E48" w:rsidRDefault="00322AD6" w:rsidP="00E51E48">
      <w:pPr>
        <w:pStyle w:val="a8"/>
        <w:spacing w:before="240" w:line="256" w:lineRule="auto"/>
        <w:ind w:left="90"/>
      </w:pPr>
      <w:r>
        <w:t xml:space="preserve">На основе обобщенной формулы </w:t>
      </w:r>
      <w:proofErr w:type="spellStart"/>
      <w:r>
        <w:t>Бальмера</w:t>
      </w:r>
      <w:proofErr w:type="spellEnd"/>
      <w:r>
        <w:t xml:space="preserve"> мы нашли энергию ионизации атома водорода, находящегося </w:t>
      </w:r>
      <w:r w:rsidR="00FF7DB4">
        <w:t>в основном состоянии, и</w:t>
      </w:r>
      <w:r>
        <w:t xml:space="preserve"> сравнили с теоретическими значениями и получили погрешность в 9 процентов</w:t>
      </w:r>
      <w:r w:rsidR="00FF7DB4">
        <w:t>:</w:t>
      </w:r>
    </w:p>
    <w:p w14:paraId="227C1199" w14:textId="3C9E0BF4" w:rsidR="001B3C92" w:rsidRPr="003B5073" w:rsidRDefault="00FF7DB4" w:rsidP="003B5073">
      <w:pPr>
        <w:pStyle w:val="a8"/>
        <w:spacing w:before="240" w:line="256" w:lineRule="auto"/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E60514">
        <w:rPr>
          <w:rFonts w:ascii="Times New Roman" w:hAnsi="Times New Roman" w:cs="Times New Roman"/>
          <w:sz w:val="28"/>
          <w:szCs w:val="28"/>
          <w:lang w:val="en-US"/>
        </w:rPr>
        <w:t xml:space="preserve">-14,45 </w:t>
      </w:r>
      <w:r w:rsidR="00E60514">
        <w:rPr>
          <w:rFonts w:ascii="Times New Roman" w:hAnsi="Times New Roman" w:cs="Times New Roman"/>
          <w:sz w:val="28"/>
          <w:szCs w:val="28"/>
        </w:rPr>
        <w:t>эВ</w:t>
      </w:r>
    </w:p>
    <w:sectPr w:rsidR="001B3C92" w:rsidRPr="003B5073" w:rsidSect="007154D9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900" w14:textId="77777777" w:rsidR="00095C0E" w:rsidRDefault="00095C0E" w:rsidP="003933C1">
      <w:pPr>
        <w:spacing w:after="0" w:line="240" w:lineRule="auto"/>
      </w:pPr>
      <w:r>
        <w:separator/>
      </w:r>
    </w:p>
  </w:endnote>
  <w:endnote w:type="continuationSeparator" w:id="0">
    <w:p w14:paraId="4E80D017" w14:textId="77777777" w:rsidR="00095C0E" w:rsidRDefault="00095C0E" w:rsidP="0039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71E0" w14:textId="77777777" w:rsidR="001C4904" w:rsidRDefault="001C4904" w:rsidP="001C4904">
    <w:pPr>
      <w:pStyle w:val="a5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00F4" w14:textId="77777777" w:rsidR="00095C0E" w:rsidRDefault="00095C0E" w:rsidP="003933C1">
      <w:pPr>
        <w:spacing w:after="0" w:line="240" w:lineRule="auto"/>
      </w:pPr>
      <w:r>
        <w:separator/>
      </w:r>
    </w:p>
  </w:footnote>
  <w:footnote w:type="continuationSeparator" w:id="0">
    <w:p w14:paraId="02D00BEE" w14:textId="77777777" w:rsidR="00095C0E" w:rsidRDefault="00095C0E" w:rsidP="0039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9CE4" w14:textId="77777777" w:rsidR="003933C1" w:rsidRPr="003933C1" w:rsidRDefault="003933C1" w:rsidP="003933C1">
    <w:pPr>
      <w:pStyle w:val="a3"/>
      <w:tabs>
        <w:tab w:val="clear" w:pos="9355"/>
      </w:tabs>
      <w:ind w:left="-1276" w:right="4252"/>
      <w:jc w:val="center"/>
      <w:rPr>
        <w:b/>
        <w:bCs/>
        <w:sz w:val="18"/>
        <w:szCs w:val="18"/>
      </w:rPr>
    </w:pPr>
    <w:r w:rsidRPr="003933C1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3577515" wp14:editId="7D338D5A">
          <wp:simplePos x="0" y="0"/>
          <wp:positionH relativeFrom="column">
            <wp:posOffset>2977515</wp:posOffset>
          </wp:positionH>
          <wp:positionV relativeFrom="paragraph">
            <wp:posOffset>-222250</wp:posOffset>
          </wp:positionV>
          <wp:extent cx="2565400" cy="770890"/>
          <wp:effectExtent l="0" t="0" r="6350" b="0"/>
          <wp:wrapTight wrapText="bothSides">
            <wp:wrapPolygon edited="0">
              <wp:start x="0" y="0"/>
              <wp:lineTo x="0" y="20817"/>
              <wp:lineTo x="21493" y="20817"/>
              <wp:lineTo x="21493" y="0"/>
              <wp:lineTo x="0" y="0"/>
            </wp:wrapPolygon>
          </wp:wrapTight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33C1">
      <w:rPr>
        <w:b/>
        <w:bCs/>
        <w:sz w:val="18"/>
        <w:szCs w:val="18"/>
      </w:rPr>
      <w:t>Санкт-Петербургский национальный исследовательский университет</w:t>
    </w:r>
    <w:r w:rsidRPr="003933C1">
      <w:rPr>
        <w:b/>
        <w:bCs/>
        <w:sz w:val="18"/>
        <w:szCs w:val="18"/>
      </w:rPr>
      <w:br/>
      <w:t>информационных технологий, механики и оптики</w:t>
    </w:r>
  </w:p>
  <w:p w14:paraId="53D8AECB" w14:textId="77777777" w:rsidR="003933C1" w:rsidRDefault="003933C1" w:rsidP="003933C1">
    <w:pPr>
      <w:pStyle w:val="a3"/>
      <w:tabs>
        <w:tab w:val="clear" w:pos="9355"/>
      </w:tabs>
      <w:spacing w:before="120"/>
      <w:ind w:left="-1276" w:right="4253"/>
      <w:jc w:val="center"/>
      <w:rPr>
        <w:noProof/>
      </w:rPr>
    </w:pPr>
    <w:r w:rsidRPr="003933C1">
      <w:rPr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3DC2B719" wp14:editId="71F7083B">
          <wp:simplePos x="0" y="0"/>
          <wp:positionH relativeFrom="column">
            <wp:posOffset>-1308735</wp:posOffset>
          </wp:positionH>
          <wp:positionV relativeFrom="paragraph">
            <wp:posOffset>247015</wp:posOffset>
          </wp:positionV>
          <wp:extent cx="7505491" cy="278765"/>
          <wp:effectExtent l="0" t="0" r="635" b="698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491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3C1">
      <w:rPr>
        <w:b/>
        <w:bCs/>
        <w:sz w:val="18"/>
        <w:szCs w:val="18"/>
      </w:rPr>
      <w:t>УЧЕБНЫЙ ЦЕНТР ФИЗИКИ ФТФ</w:t>
    </w:r>
  </w:p>
  <w:p w14:paraId="3AB68507" w14:textId="77777777" w:rsidR="003933C1" w:rsidRPr="003933C1" w:rsidRDefault="003933C1" w:rsidP="003933C1">
    <w:pPr>
      <w:pStyle w:val="a3"/>
      <w:tabs>
        <w:tab w:val="clear" w:pos="9355"/>
      </w:tabs>
      <w:spacing w:before="120"/>
      <w:ind w:left="-1276" w:right="4253"/>
      <w:jc w:val="center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CD8"/>
    <w:multiLevelType w:val="hybridMultilevel"/>
    <w:tmpl w:val="5DE475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2467"/>
    <w:multiLevelType w:val="hybridMultilevel"/>
    <w:tmpl w:val="D1786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747"/>
    <w:multiLevelType w:val="hybridMultilevel"/>
    <w:tmpl w:val="06D22172"/>
    <w:lvl w:ilvl="0" w:tplc="7500FD4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50C83"/>
    <w:multiLevelType w:val="hybridMultilevel"/>
    <w:tmpl w:val="ECB8E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E374F5"/>
    <w:multiLevelType w:val="hybridMultilevel"/>
    <w:tmpl w:val="4BB48A7A"/>
    <w:lvl w:ilvl="0" w:tplc="3182BBE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1D5D"/>
    <w:multiLevelType w:val="hybridMultilevel"/>
    <w:tmpl w:val="78107E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81A85"/>
    <w:multiLevelType w:val="hybridMultilevel"/>
    <w:tmpl w:val="8C040AD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D535A"/>
    <w:multiLevelType w:val="hybridMultilevel"/>
    <w:tmpl w:val="B6461D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5C"/>
    <w:rsid w:val="00027EAD"/>
    <w:rsid w:val="000622DD"/>
    <w:rsid w:val="00095C0E"/>
    <w:rsid w:val="000B3921"/>
    <w:rsid w:val="00182B8E"/>
    <w:rsid w:val="0019590D"/>
    <w:rsid w:val="001B3C92"/>
    <w:rsid w:val="001C4904"/>
    <w:rsid w:val="001D0C89"/>
    <w:rsid w:val="00217288"/>
    <w:rsid w:val="00230A0B"/>
    <w:rsid w:val="00241B55"/>
    <w:rsid w:val="0028027F"/>
    <w:rsid w:val="002D2F47"/>
    <w:rsid w:val="00322AD6"/>
    <w:rsid w:val="00343D9B"/>
    <w:rsid w:val="003933C1"/>
    <w:rsid w:val="003B5073"/>
    <w:rsid w:val="003D1967"/>
    <w:rsid w:val="003F3E05"/>
    <w:rsid w:val="00407481"/>
    <w:rsid w:val="00441D20"/>
    <w:rsid w:val="00442C46"/>
    <w:rsid w:val="00527D39"/>
    <w:rsid w:val="00575F6C"/>
    <w:rsid w:val="00600494"/>
    <w:rsid w:val="0061626E"/>
    <w:rsid w:val="00621524"/>
    <w:rsid w:val="00636174"/>
    <w:rsid w:val="00643B7A"/>
    <w:rsid w:val="00704466"/>
    <w:rsid w:val="007154D9"/>
    <w:rsid w:val="0073038A"/>
    <w:rsid w:val="007C6C02"/>
    <w:rsid w:val="007D47FB"/>
    <w:rsid w:val="008237FC"/>
    <w:rsid w:val="00823840"/>
    <w:rsid w:val="00877D1B"/>
    <w:rsid w:val="008964EA"/>
    <w:rsid w:val="008D1C93"/>
    <w:rsid w:val="008D2E24"/>
    <w:rsid w:val="008D75C1"/>
    <w:rsid w:val="008E12BB"/>
    <w:rsid w:val="008E1EC0"/>
    <w:rsid w:val="008F6B46"/>
    <w:rsid w:val="00932071"/>
    <w:rsid w:val="0096328A"/>
    <w:rsid w:val="0099405D"/>
    <w:rsid w:val="00AE4455"/>
    <w:rsid w:val="00AE5361"/>
    <w:rsid w:val="00B11563"/>
    <w:rsid w:val="00B8607C"/>
    <w:rsid w:val="00C03A99"/>
    <w:rsid w:val="00C51643"/>
    <w:rsid w:val="00C74BC6"/>
    <w:rsid w:val="00C97A9E"/>
    <w:rsid w:val="00CB3329"/>
    <w:rsid w:val="00CC0D80"/>
    <w:rsid w:val="00CE20E9"/>
    <w:rsid w:val="00CF0A6A"/>
    <w:rsid w:val="00D044E7"/>
    <w:rsid w:val="00D07E2C"/>
    <w:rsid w:val="00D7026A"/>
    <w:rsid w:val="00D74670"/>
    <w:rsid w:val="00DD5AC0"/>
    <w:rsid w:val="00E130D6"/>
    <w:rsid w:val="00E51E48"/>
    <w:rsid w:val="00E60514"/>
    <w:rsid w:val="00E71FE3"/>
    <w:rsid w:val="00E72FBA"/>
    <w:rsid w:val="00EB7F5C"/>
    <w:rsid w:val="00F54BE2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3E662"/>
  <w15:chartTrackingRefBased/>
  <w15:docId w15:val="{474164E1-8508-45B9-A990-5D611746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3C1"/>
  </w:style>
  <w:style w:type="paragraph" w:styleId="a5">
    <w:name w:val="footer"/>
    <w:basedOn w:val="a"/>
    <w:link w:val="a6"/>
    <w:uiPriority w:val="99"/>
    <w:unhideWhenUsed/>
    <w:rsid w:val="0039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3C1"/>
  </w:style>
  <w:style w:type="table" w:styleId="a7">
    <w:name w:val="Table Grid"/>
    <w:basedOn w:val="a1"/>
    <w:uiPriority w:val="39"/>
    <w:rsid w:val="0039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3C9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B3C92"/>
    <w:rPr>
      <w:color w:val="808080"/>
    </w:rPr>
  </w:style>
  <w:style w:type="paragraph" w:styleId="aa">
    <w:name w:val="Normal (Web)"/>
    <w:basedOn w:val="a"/>
    <w:uiPriority w:val="99"/>
    <w:semiHidden/>
    <w:unhideWhenUsed/>
    <w:rsid w:val="00E5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&#1048;&#1058;&#1052;&#1054;\2-&#1086;&#1081;%20&#1089;&#1077;&#1084;\&#1092;&#1080;&#1079;&#1080;&#1082;&#1072;\&#1041;&#1083;&#1072;&#1085;&#1082;-&#1086;&#1090;&#1095;&#1105;&#1090;%20&#1087;&#1086;%20&#1092;&#1080;&#1079;&#1080;&#1082;&#1077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ru-RU" sz="1400" b="0" i="0" u="none" strike="noStrike" baseline="0"/>
              <a:t>𝜈̃︀ от 1/𝑛</a:t>
            </a:r>
            <a:r>
              <a:rPr lang="en-US" sz="1400" b="0" i="0" u="none" strike="noStrike" baseline="0"/>
              <a:t>^</a:t>
            </a:r>
            <a:r>
              <a:rPr lang="ru-RU" sz="1400" b="0" i="0" u="none" strike="noStrike" baseline="0"/>
              <a:t>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Лист1!$B$1:$B$3</c:f>
              <c:numCache>
                <c:formatCode>General</c:formatCode>
                <c:ptCount val="3"/>
                <c:pt idx="0">
                  <c:v>0.11</c:v>
                </c:pt>
                <c:pt idx="1">
                  <c:v>0.06</c:v>
                </c:pt>
                <c:pt idx="2">
                  <c:v>0.04</c:v>
                </c:pt>
              </c:numCache>
            </c:numRef>
          </c:xVal>
          <c:yVal>
            <c:numRef>
              <c:f>Лист1!$A$1:$A$3</c:f>
              <c:numCache>
                <c:formatCode>General</c:formatCode>
                <c:ptCount val="3"/>
                <c:pt idx="0">
                  <c:v>1569390.61</c:v>
                </c:pt>
                <c:pt idx="1">
                  <c:v>2184694.0299999998</c:v>
                </c:pt>
                <c:pt idx="2">
                  <c:v>2656606.98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2C-459A-AA71-B4AB0A72C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224815"/>
        <c:axId val="1065783199"/>
      </c:scatterChart>
      <c:valAx>
        <c:axId val="105822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1/𝑛</a:t>
                </a:r>
                <a:r>
                  <a:rPr lang="en-US" sz="1000" b="0" i="0" u="none" strike="noStrike" baseline="0">
                    <a:effectLst/>
                  </a:rPr>
                  <a:t>^</a:t>
                </a:r>
                <a:r>
                  <a:rPr lang="ru-RU" sz="1000" b="0" i="0" u="none" strike="noStrike" baseline="0">
                    <a:effectLst/>
                  </a:rPr>
                  <a:t>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5783199"/>
        <c:crosses val="autoZero"/>
        <c:crossBetween val="midCat"/>
      </c:valAx>
      <c:valAx>
        <c:axId val="106578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𝜈, м</a:t>
                </a:r>
                <a:r>
                  <a:rPr lang="en-US" sz="1000" b="0" i="0" u="none" strike="noStrike" baseline="0">
                    <a:effectLst/>
                  </a:rPr>
                  <a:t>^-1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822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Градуировочная</a:t>
            </a:r>
            <a:r>
              <a:rPr lang="ru-RU" baseline="0"/>
              <a:t> кривая монохроматора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45334823577678"/>
          <c:y val="0.17171296296296298"/>
          <c:w val="0.81865777543357332"/>
          <c:h val="0.6856610393978163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               𝛼, делений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3338963610409943"/>
                  <c:y val="1.76310689037053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Лист1!$B$2:$B$11</c:f>
              <c:numCache>
                <c:formatCode>General</c:formatCode>
                <c:ptCount val="10"/>
                <c:pt idx="0">
                  <c:v>690</c:v>
                </c:pt>
                <c:pt idx="1">
                  <c:v>671</c:v>
                </c:pt>
                <c:pt idx="2">
                  <c:v>623</c:v>
                </c:pt>
                <c:pt idx="3">
                  <c:v>579</c:v>
                </c:pt>
                <c:pt idx="4">
                  <c:v>577</c:v>
                </c:pt>
                <c:pt idx="5">
                  <c:v>546</c:v>
                </c:pt>
                <c:pt idx="6">
                  <c:v>492</c:v>
                </c:pt>
                <c:pt idx="7">
                  <c:v>436</c:v>
                </c:pt>
                <c:pt idx="8">
                  <c:v>408</c:v>
                </c:pt>
                <c:pt idx="9">
                  <c:v>405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3228</c:v>
                </c:pt>
                <c:pt idx="1">
                  <c:v>3044</c:v>
                </c:pt>
                <c:pt idx="2">
                  <c:v>2904</c:v>
                </c:pt>
                <c:pt idx="3">
                  <c:v>2062</c:v>
                </c:pt>
                <c:pt idx="4">
                  <c:v>2052</c:v>
                </c:pt>
                <c:pt idx="5">
                  <c:v>1508</c:v>
                </c:pt>
                <c:pt idx="6">
                  <c:v>1454</c:v>
                </c:pt>
                <c:pt idx="7">
                  <c:v>1356</c:v>
                </c:pt>
                <c:pt idx="8">
                  <c:v>1154</c:v>
                </c:pt>
                <c:pt idx="9">
                  <c:v>954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75-4EC7-AF87-BE606266A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458495"/>
        <c:axId val="1327457663"/>
      </c:scatterChart>
      <c:valAx>
        <c:axId val="1327458495"/>
        <c:scaling>
          <c:orientation val="minMax"/>
          <c:max val="7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𝜆,нм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7457663"/>
        <c:crosses val="autoZero"/>
        <c:crossBetween val="midCat"/>
      </c:valAx>
      <c:valAx>
        <c:axId val="132745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𝛼, делений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7458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Бланк-отчёт по физике</Template>
  <TotalTime>1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Nikolai Kochubeev</cp:lastModifiedBy>
  <cp:revision>2</cp:revision>
  <dcterms:created xsi:type="dcterms:W3CDTF">2022-04-27T20:50:00Z</dcterms:created>
  <dcterms:modified xsi:type="dcterms:W3CDTF">2022-04-27T20:50:00Z</dcterms:modified>
</cp:coreProperties>
</file>